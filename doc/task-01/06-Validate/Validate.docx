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690FD1" w:rsidRDefault="006E5A62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proofErr w:type="spellStart"/>
      <w:r>
        <w:rPr>
          <w:rFonts w:cs="Times New Roman"/>
          <w:b/>
          <w:iCs/>
          <w:szCs w:val="24"/>
        </w:rPr>
        <w:t>Validate</w:t>
      </w:r>
      <w:proofErr w:type="spellEnd"/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Pr="00690FD1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>Task:</w:t>
      </w:r>
    </w:p>
    <w:p w:rsidR="006D06D5" w:rsidRPr="00690FD1" w:rsidRDefault="006E5A62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noProof/>
        </w:rPr>
        <w:drawing>
          <wp:inline distT="0" distB="0" distL="0" distR="0" wp14:anchorId="4919CA1E" wp14:editId="2528A814">
            <wp:extent cx="4858603" cy="4084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2787" cy="4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43" w:rsidRDefault="006E5A62" w:rsidP="006E5A62">
      <w:pPr>
        <w:pStyle w:val="berschrift1"/>
      </w:pPr>
      <w:r>
        <w:t xml:space="preserve">Feedback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outsiders</w:t>
      </w:r>
      <w:proofErr w:type="spellEnd"/>
    </w:p>
    <w:p w:rsidR="006E5A62" w:rsidRPr="006E5A62" w:rsidRDefault="006E5A62" w:rsidP="006E5A62">
      <w:bookmarkStart w:id="0" w:name="_GoBack"/>
      <w:bookmarkEnd w:id="0"/>
    </w:p>
    <w:p w:rsidR="00AD24F7" w:rsidRPr="00AD24F7" w:rsidRDefault="00AD24F7" w:rsidP="00AD24F7"/>
    <w:p w:rsidR="00AD24F7" w:rsidRPr="00AD24F7" w:rsidRDefault="00AD24F7" w:rsidP="00AD24F7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</w:p>
    <w:sectPr w:rsidR="00AD24F7" w:rsidRPr="00AD24F7" w:rsidSect="00ED6423">
      <w:headerReference w:type="default" r:id="rId12"/>
      <w:footerReference w:type="default" r:id="rId13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E91" w:rsidRDefault="00401E91" w:rsidP="00DD29EF">
      <w:pPr>
        <w:spacing w:line="240" w:lineRule="auto"/>
      </w:pPr>
      <w:r>
        <w:separator/>
      </w:r>
    </w:p>
  </w:endnote>
  <w:endnote w:type="continuationSeparator" w:id="0">
    <w:p w:rsidR="00401E91" w:rsidRDefault="00401E91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E91" w:rsidRDefault="00401E91" w:rsidP="00DD29EF">
      <w:pPr>
        <w:spacing w:line="240" w:lineRule="auto"/>
      </w:pPr>
      <w:r>
        <w:separator/>
      </w:r>
    </w:p>
  </w:footnote>
  <w:footnote w:type="continuationSeparator" w:id="0">
    <w:p w:rsidR="00401E91" w:rsidRDefault="00401E91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C5275A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  <w:lang w:val="en-US"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275A">
      <w:rPr>
        <w:rFonts w:cs="Times New Roman"/>
        <w:b/>
        <w:noProof/>
        <w:lang w:val="en-US" w:eastAsia="de-CH"/>
      </w:rPr>
      <w:tab/>
    </w:r>
    <w:r w:rsidRPr="00C5275A">
      <w:rPr>
        <w:rFonts w:cs="Times New Roman"/>
        <w:b/>
        <w:noProof/>
        <w:lang w:val="en-US" w:eastAsia="de-CH"/>
      </w:rPr>
      <w:tab/>
    </w:r>
    <w:r w:rsidRPr="00C5275A">
      <w:rPr>
        <w:rFonts w:cs="Times New Roman"/>
        <w:b/>
        <w:noProof/>
        <w:lang w:val="en-US" w:eastAsia="de-CH"/>
      </w:rPr>
      <w:tab/>
    </w:r>
    <w:r w:rsidRPr="00C5275A">
      <w:rPr>
        <w:rFonts w:cs="Times New Roman"/>
        <w:b/>
        <w:bCs/>
        <w:lang w:val="en-US"/>
      </w:rPr>
      <w:t>BTX80</w:t>
    </w:r>
    <w:r w:rsidR="00DE4CC2" w:rsidRPr="00C5275A">
      <w:rPr>
        <w:rFonts w:cs="Times New Roman"/>
        <w:b/>
        <w:bCs/>
        <w:lang w:val="en-US"/>
      </w:rPr>
      <w:t>81 – Software Engineering and Design</w:t>
    </w:r>
  </w:p>
  <w:p w:rsidR="00804B19" w:rsidRPr="00C5275A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  <w:lang w:val="en-US"/>
      </w:rPr>
    </w:pPr>
    <w:r w:rsidRPr="00C5275A">
      <w:rPr>
        <w:rFonts w:cs="Times New Roman"/>
        <w:b/>
        <w:bCs/>
        <w:lang w:val="en-US"/>
      </w:rPr>
      <w:tab/>
    </w:r>
    <w:r w:rsidRPr="00C5275A">
      <w:rPr>
        <w:rFonts w:cs="Times New Roman"/>
        <w:b/>
        <w:bCs/>
        <w:lang w:val="en-US"/>
      </w:rPr>
      <w:tab/>
    </w:r>
    <w:r w:rsidRPr="00C5275A">
      <w:rPr>
        <w:rFonts w:cs="Times New Roman"/>
        <w:b/>
        <w:bCs/>
        <w:lang w:val="en-US"/>
      </w:rPr>
      <w:tab/>
    </w:r>
    <w:r w:rsidR="00DE4CC2" w:rsidRPr="00C5275A">
      <w:rPr>
        <w:rFonts w:cs="Times New Roman"/>
        <w:b/>
        <w:bCs/>
        <w:lang w:val="en-US"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C5275A">
      <w:rPr>
        <w:rFonts w:cs="Times New Roman"/>
        <w:b/>
        <w:bCs/>
        <w:lang w:val="en-US"/>
      </w:rPr>
      <w:tab/>
    </w:r>
    <w:r w:rsidRPr="00C5275A">
      <w:rPr>
        <w:rFonts w:cs="Times New Roman"/>
        <w:b/>
        <w:bCs/>
        <w:lang w:val="en-US"/>
      </w:rPr>
      <w:tab/>
    </w:r>
    <w:r w:rsidRPr="00C5275A">
      <w:rPr>
        <w:rFonts w:cs="Times New Roman"/>
        <w:b/>
        <w:bCs/>
        <w:lang w:val="en-US"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21E24"/>
    <w:multiLevelType w:val="hybridMultilevel"/>
    <w:tmpl w:val="93FEDB46"/>
    <w:lvl w:ilvl="0" w:tplc="57FA65A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15"/>
  </w:num>
  <w:num w:numId="7">
    <w:abstractNumId w:val="13"/>
  </w:num>
  <w:num w:numId="8">
    <w:abstractNumId w:val="22"/>
  </w:num>
  <w:num w:numId="9">
    <w:abstractNumId w:val="25"/>
  </w:num>
  <w:num w:numId="10">
    <w:abstractNumId w:val="27"/>
  </w:num>
  <w:num w:numId="11">
    <w:abstractNumId w:val="9"/>
  </w:num>
  <w:num w:numId="12">
    <w:abstractNumId w:val="28"/>
  </w:num>
  <w:num w:numId="13">
    <w:abstractNumId w:val="10"/>
  </w:num>
  <w:num w:numId="14">
    <w:abstractNumId w:val="30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1"/>
  </w:num>
  <w:num w:numId="21">
    <w:abstractNumId w:val="7"/>
  </w:num>
  <w:num w:numId="22">
    <w:abstractNumId w:val="6"/>
  </w:num>
  <w:num w:numId="23">
    <w:abstractNumId w:val="18"/>
  </w:num>
  <w:num w:numId="24">
    <w:abstractNumId w:val="12"/>
  </w:num>
  <w:num w:numId="25">
    <w:abstractNumId w:val="14"/>
  </w:num>
  <w:num w:numId="26">
    <w:abstractNumId w:val="26"/>
  </w:num>
  <w:num w:numId="27">
    <w:abstractNumId w:val="29"/>
  </w:num>
  <w:num w:numId="28">
    <w:abstractNumId w:val="23"/>
  </w:num>
  <w:num w:numId="29">
    <w:abstractNumId w:val="8"/>
  </w:num>
  <w:num w:numId="30">
    <w:abstractNumId w:val="31"/>
  </w:num>
  <w:num w:numId="31">
    <w:abstractNumId w:val="0"/>
  </w:num>
  <w:num w:numId="32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0B43"/>
    <w:rsid w:val="0001241B"/>
    <w:rsid w:val="00072122"/>
    <w:rsid w:val="000775CF"/>
    <w:rsid w:val="000A5968"/>
    <w:rsid w:val="000A7252"/>
    <w:rsid w:val="000D6846"/>
    <w:rsid w:val="00171DD7"/>
    <w:rsid w:val="001A468B"/>
    <w:rsid w:val="001B387D"/>
    <w:rsid w:val="001B6FC4"/>
    <w:rsid w:val="001B78B4"/>
    <w:rsid w:val="001C6FE4"/>
    <w:rsid w:val="001E0362"/>
    <w:rsid w:val="001F3702"/>
    <w:rsid w:val="00204C5E"/>
    <w:rsid w:val="00216A3D"/>
    <w:rsid w:val="002467D0"/>
    <w:rsid w:val="00251E1C"/>
    <w:rsid w:val="002E537E"/>
    <w:rsid w:val="002F6626"/>
    <w:rsid w:val="002F75AC"/>
    <w:rsid w:val="00316C95"/>
    <w:rsid w:val="0032540F"/>
    <w:rsid w:val="0035349D"/>
    <w:rsid w:val="003640AC"/>
    <w:rsid w:val="003852AE"/>
    <w:rsid w:val="00395D45"/>
    <w:rsid w:val="003A6B58"/>
    <w:rsid w:val="003D2DFD"/>
    <w:rsid w:val="003E7A2B"/>
    <w:rsid w:val="00401E91"/>
    <w:rsid w:val="00422402"/>
    <w:rsid w:val="00422CD0"/>
    <w:rsid w:val="00432180"/>
    <w:rsid w:val="0044394F"/>
    <w:rsid w:val="00460609"/>
    <w:rsid w:val="00477A0A"/>
    <w:rsid w:val="00495E4E"/>
    <w:rsid w:val="004B355B"/>
    <w:rsid w:val="004B463D"/>
    <w:rsid w:val="004C22C2"/>
    <w:rsid w:val="00502702"/>
    <w:rsid w:val="00524383"/>
    <w:rsid w:val="005624E1"/>
    <w:rsid w:val="005924A0"/>
    <w:rsid w:val="00596FFF"/>
    <w:rsid w:val="005F5D07"/>
    <w:rsid w:val="0064197A"/>
    <w:rsid w:val="00690E09"/>
    <w:rsid w:val="00690FD1"/>
    <w:rsid w:val="006A5601"/>
    <w:rsid w:val="006B71DF"/>
    <w:rsid w:val="006D06D5"/>
    <w:rsid w:val="006D17B6"/>
    <w:rsid w:val="006E5A62"/>
    <w:rsid w:val="006E609B"/>
    <w:rsid w:val="00704369"/>
    <w:rsid w:val="00734335"/>
    <w:rsid w:val="007358A7"/>
    <w:rsid w:val="00737339"/>
    <w:rsid w:val="007461ED"/>
    <w:rsid w:val="007529EE"/>
    <w:rsid w:val="00756D15"/>
    <w:rsid w:val="0076188A"/>
    <w:rsid w:val="007C6849"/>
    <w:rsid w:val="00800E52"/>
    <w:rsid w:val="00804B19"/>
    <w:rsid w:val="00806CF5"/>
    <w:rsid w:val="00856239"/>
    <w:rsid w:val="00871E68"/>
    <w:rsid w:val="0089112F"/>
    <w:rsid w:val="008D72CD"/>
    <w:rsid w:val="008E08EF"/>
    <w:rsid w:val="008E5B73"/>
    <w:rsid w:val="009632BE"/>
    <w:rsid w:val="009D131E"/>
    <w:rsid w:val="009D55E8"/>
    <w:rsid w:val="009E3437"/>
    <w:rsid w:val="009F482F"/>
    <w:rsid w:val="00A046B8"/>
    <w:rsid w:val="00A2182A"/>
    <w:rsid w:val="00A52724"/>
    <w:rsid w:val="00A80C46"/>
    <w:rsid w:val="00AC19C6"/>
    <w:rsid w:val="00AC712B"/>
    <w:rsid w:val="00AD24F7"/>
    <w:rsid w:val="00B04E96"/>
    <w:rsid w:val="00B10700"/>
    <w:rsid w:val="00B1690C"/>
    <w:rsid w:val="00B25A35"/>
    <w:rsid w:val="00BA722D"/>
    <w:rsid w:val="00C13F97"/>
    <w:rsid w:val="00C21954"/>
    <w:rsid w:val="00C256B8"/>
    <w:rsid w:val="00C5275A"/>
    <w:rsid w:val="00C83516"/>
    <w:rsid w:val="00CF4EB2"/>
    <w:rsid w:val="00D363BE"/>
    <w:rsid w:val="00D53CDB"/>
    <w:rsid w:val="00D70EC6"/>
    <w:rsid w:val="00DA1FF4"/>
    <w:rsid w:val="00DD17BA"/>
    <w:rsid w:val="00DD29EF"/>
    <w:rsid w:val="00DE1BD9"/>
    <w:rsid w:val="00DE4CC2"/>
    <w:rsid w:val="00E26CCD"/>
    <w:rsid w:val="00EC440E"/>
    <w:rsid w:val="00ED6423"/>
    <w:rsid w:val="00EE5979"/>
    <w:rsid w:val="00F301C7"/>
    <w:rsid w:val="00F42C1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EDDE44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1EC8F0-D86D-4C3B-AFBC-45FC176F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Marko Miletic</cp:lastModifiedBy>
  <cp:revision>16</cp:revision>
  <dcterms:created xsi:type="dcterms:W3CDTF">2019-10-28T16:45:00Z</dcterms:created>
  <dcterms:modified xsi:type="dcterms:W3CDTF">2019-10-29T13:50:00Z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