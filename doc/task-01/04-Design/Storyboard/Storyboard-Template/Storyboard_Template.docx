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14C3" w:rsidRPr="00C23F77" w:rsidRDefault="00BF14C3" w:rsidP="00BF14C3">
      <w:pPr>
        <w:spacing w:after="0" w:line="240" w:lineRule="auto"/>
        <w:rPr>
          <w:b/>
          <w:bCs/>
        </w:rPr>
      </w:pPr>
      <w:r w:rsidRPr="00C23F77">
        <w:rPr>
          <w:b/>
          <w:bCs/>
        </w:rPr>
        <w:t>Titel:</w:t>
      </w:r>
    </w:p>
    <w:p w:rsidR="00BF14C3" w:rsidRPr="00C23F77" w:rsidRDefault="00BF14C3" w:rsidP="00BF14C3">
      <w:pPr>
        <w:spacing w:after="0" w:line="240" w:lineRule="auto"/>
        <w:rPr>
          <w:b/>
          <w:bCs/>
        </w:rPr>
      </w:pPr>
      <w:r w:rsidRPr="00C23F77">
        <w:rPr>
          <w:b/>
          <w:bCs/>
        </w:rPr>
        <w:t>Datum:</w:t>
      </w:r>
    </w:p>
    <w:p w:rsidR="00BF14C3" w:rsidRPr="00C23F77" w:rsidRDefault="00BF14C3" w:rsidP="00BF14C3">
      <w:pPr>
        <w:spacing w:after="0" w:line="240" w:lineRule="auto"/>
        <w:rPr>
          <w:lang w:val="en-GB"/>
        </w:rPr>
      </w:pPr>
      <w:r w:rsidRPr="00C23F77">
        <w:rPr>
          <w:b/>
          <w:bCs/>
        </w:rPr>
        <w:t>Modul:</w:t>
      </w:r>
      <w:r w:rsidR="00C23F77">
        <w:rPr>
          <w:b/>
          <w:bCs/>
        </w:rPr>
        <w:t xml:space="preserve"> </w:t>
      </w:r>
      <w:r w:rsidR="00C23F77" w:rsidRPr="00C23F77">
        <w:t>Software Engineering and Design, BTX8081</w:t>
      </w:r>
      <w:bookmarkStart w:id="0" w:name="_GoBack"/>
      <w:bookmarkEnd w:id="0"/>
    </w:p>
    <w:p w:rsidR="009141AE" w:rsidRDefault="009141AE"/>
    <w:tbl>
      <w:tblPr>
        <w:tblW w:w="104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60"/>
        <w:gridCol w:w="560"/>
        <w:gridCol w:w="4960"/>
      </w:tblGrid>
      <w:tr w:rsidR="00C23F77" w:rsidRPr="00C23F77" w:rsidTr="00C23F77">
        <w:trPr>
          <w:trHeight w:val="288"/>
        </w:trPr>
        <w:tc>
          <w:tcPr>
            <w:tcW w:w="4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F77" w:rsidRPr="00C23F77" w:rsidRDefault="00C23F77" w:rsidP="00C23F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23F77">
              <w:rPr>
                <w:rFonts w:ascii="Calibri" w:eastAsia="Times New Roman" w:hAnsi="Calibri" w:cs="Calibri"/>
                <w:color w:val="000000"/>
                <w:lang w:eastAsia="de-CH"/>
              </w:rPr>
              <w:t>Szene</w:t>
            </w:r>
            <w:r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 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3F77" w:rsidRPr="00C23F77" w:rsidRDefault="00C23F77" w:rsidP="00C23F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4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F77" w:rsidRPr="00C23F77" w:rsidRDefault="00C23F77" w:rsidP="00C23F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23F77">
              <w:rPr>
                <w:rFonts w:ascii="Calibri" w:eastAsia="Times New Roman" w:hAnsi="Calibri" w:cs="Calibri"/>
                <w:color w:val="000000"/>
                <w:lang w:eastAsia="de-CH"/>
              </w:rPr>
              <w:t>Szene</w:t>
            </w:r>
            <w:r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 2</w:t>
            </w:r>
          </w:p>
        </w:tc>
      </w:tr>
      <w:tr w:rsidR="00C23F77" w:rsidRPr="00C23F77" w:rsidTr="00C23F77">
        <w:trPr>
          <w:trHeight w:val="3468"/>
        </w:trPr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3F77" w:rsidRPr="00C23F77" w:rsidRDefault="00C23F77" w:rsidP="00C23F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23F77">
              <w:rPr>
                <w:rFonts w:ascii="Calibri" w:eastAsia="Times New Roman" w:hAnsi="Calibri" w:cs="Calibri"/>
                <w:color w:val="000000"/>
                <w:lang w:eastAsia="de-CH"/>
              </w:rPr>
              <w:t>Bild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3F77" w:rsidRPr="00C23F77" w:rsidRDefault="00C23F77" w:rsidP="00C23F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3F77" w:rsidRPr="00C23F77" w:rsidRDefault="00C23F77" w:rsidP="00C23F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23F77">
              <w:rPr>
                <w:rFonts w:ascii="Calibri" w:eastAsia="Times New Roman" w:hAnsi="Calibri" w:cs="Calibri"/>
                <w:color w:val="000000"/>
                <w:lang w:eastAsia="de-CH"/>
              </w:rPr>
              <w:t>Bild</w:t>
            </w:r>
          </w:p>
        </w:tc>
      </w:tr>
      <w:tr w:rsidR="00C23F77" w:rsidRPr="00C23F77" w:rsidTr="00C23F77">
        <w:trPr>
          <w:trHeight w:val="792"/>
        </w:trPr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3F77" w:rsidRPr="00C23F77" w:rsidRDefault="00C23F77" w:rsidP="00C23F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23F77">
              <w:rPr>
                <w:rFonts w:ascii="Calibri" w:eastAsia="Times New Roman" w:hAnsi="Calibri" w:cs="Calibri"/>
                <w:color w:val="000000"/>
                <w:lang w:eastAsia="de-CH"/>
              </w:rPr>
              <w:t>Beschreibung: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3F77" w:rsidRPr="00C23F77" w:rsidRDefault="00C23F77" w:rsidP="00C23F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3F77" w:rsidRPr="00C23F77" w:rsidRDefault="00C23F77" w:rsidP="00C23F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23F77">
              <w:rPr>
                <w:rFonts w:ascii="Calibri" w:eastAsia="Times New Roman" w:hAnsi="Calibri" w:cs="Calibri"/>
                <w:color w:val="000000"/>
                <w:lang w:eastAsia="de-CH"/>
              </w:rPr>
              <w:t>Beschreibung:</w:t>
            </w:r>
          </w:p>
        </w:tc>
      </w:tr>
    </w:tbl>
    <w:p w:rsidR="00C23F77" w:rsidRDefault="00C23F77"/>
    <w:tbl>
      <w:tblPr>
        <w:tblW w:w="104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60"/>
        <w:gridCol w:w="560"/>
        <w:gridCol w:w="4960"/>
      </w:tblGrid>
      <w:tr w:rsidR="00C23F77" w:rsidRPr="00C23F77" w:rsidTr="00C23F77">
        <w:trPr>
          <w:trHeight w:val="288"/>
        </w:trPr>
        <w:tc>
          <w:tcPr>
            <w:tcW w:w="4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F77" w:rsidRPr="00C23F77" w:rsidRDefault="00C23F77" w:rsidP="00C23F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23F77">
              <w:rPr>
                <w:rFonts w:ascii="Calibri" w:eastAsia="Times New Roman" w:hAnsi="Calibri" w:cs="Calibri"/>
                <w:color w:val="000000"/>
                <w:lang w:eastAsia="de-CH"/>
              </w:rPr>
              <w:t>Szene</w:t>
            </w:r>
            <w:r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 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3F77" w:rsidRPr="00C23F77" w:rsidRDefault="00C23F77" w:rsidP="00C23F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4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F77" w:rsidRPr="00C23F77" w:rsidRDefault="00C23F77" w:rsidP="00C23F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23F77">
              <w:rPr>
                <w:rFonts w:ascii="Calibri" w:eastAsia="Times New Roman" w:hAnsi="Calibri" w:cs="Calibri"/>
                <w:color w:val="000000"/>
                <w:lang w:eastAsia="de-CH"/>
              </w:rPr>
              <w:t>Szene</w:t>
            </w:r>
            <w:r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 4</w:t>
            </w:r>
          </w:p>
        </w:tc>
      </w:tr>
      <w:tr w:rsidR="00C23F77" w:rsidRPr="00C23F77" w:rsidTr="00C23F77">
        <w:trPr>
          <w:trHeight w:val="3468"/>
        </w:trPr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3F77" w:rsidRPr="00C23F77" w:rsidRDefault="00C23F77" w:rsidP="00C23F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23F77">
              <w:rPr>
                <w:rFonts w:ascii="Calibri" w:eastAsia="Times New Roman" w:hAnsi="Calibri" w:cs="Calibri"/>
                <w:color w:val="000000"/>
                <w:lang w:eastAsia="de-CH"/>
              </w:rPr>
              <w:t>Bild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3F77" w:rsidRPr="00C23F77" w:rsidRDefault="00C23F77" w:rsidP="00C23F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3F77" w:rsidRPr="00C23F77" w:rsidRDefault="00C23F77" w:rsidP="00C23F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23F77">
              <w:rPr>
                <w:rFonts w:ascii="Calibri" w:eastAsia="Times New Roman" w:hAnsi="Calibri" w:cs="Calibri"/>
                <w:color w:val="000000"/>
                <w:lang w:eastAsia="de-CH"/>
              </w:rPr>
              <w:t>Bild</w:t>
            </w:r>
          </w:p>
        </w:tc>
      </w:tr>
      <w:tr w:rsidR="00C23F77" w:rsidRPr="00C23F77" w:rsidTr="00C23F77">
        <w:trPr>
          <w:trHeight w:val="792"/>
        </w:trPr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3F77" w:rsidRPr="00C23F77" w:rsidRDefault="00C23F77" w:rsidP="00C23F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23F77">
              <w:rPr>
                <w:rFonts w:ascii="Calibri" w:eastAsia="Times New Roman" w:hAnsi="Calibri" w:cs="Calibri"/>
                <w:color w:val="000000"/>
                <w:lang w:eastAsia="de-CH"/>
              </w:rPr>
              <w:t>Beschreibung: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3F77" w:rsidRPr="00C23F77" w:rsidRDefault="00C23F77" w:rsidP="00C23F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3F77" w:rsidRPr="00C23F77" w:rsidRDefault="00C23F77" w:rsidP="00C23F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23F77">
              <w:rPr>
                <w:rFonts w:ascii="Calibri" w:eastAsia="Times New Roman" w:hAnsi="Calibri" w:cs="Calibri"/>
                <w:color w:val="000000"/>
                <w:lang w:eastAsia="de-CH"/>
              </w:rPr>
              <w:t>Beschreibung:</w:t>
            </w:r>
          </w:p>
        </w:tc>
      </w:tr>
    </w:tbl>
    <w:p w:rsidR="00C23F77" w:rsidRDefault="00C23F77"/>
    <w:tbl>
      <w:tblPr>
        <w:tblW w:w="104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60"/>
        <w:gridCol w:w="560"/>
        <w:gridCol w:w="4960"/>
      </w:tblGrid>
      <w:tr w:rsidR="00C23F77" w:rsidRPr="00C23F77" w:rsidTr="00C23F77">
        <w:trPr>
          <w:trHeight w:val="288"/>
        </w:trPr>
        <w:tc>
          <w:tcPr>
            <w:tcW w:w="4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F77" w:rsidRPr="00C23F77" w:rsidRDefault="00C23F77" w:rsidP="00C23F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23F77">
              <w:rPr>
                <w:rFonts w:ascii="Calibri" w:eastAsia="Times New Roman" w:hAnsi="Calibri" w:cs="Calibri"/>
                <w:color w:val="000000"/>
                <w:lang w:eastAsia="de-CH"/>
              </w:rPr>
              <w:t>Szene</w:t>
            </w:r>
            <w:r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 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3F77" w:rsidRPr="00C23F77" w:rsidRDefault="00C23F77" w:rsidP="00C23F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4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F77" w:rsidRPr="00C23F77" w:rsidRDefault="00C23F77" w:rsidP="00C23F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23F77">
              <w:rPr>
                <w:rFonts w:ascii="Calibri" w:eastAsia="Times New Roman" w:hAnsi="Calibri" w:cs="Calibri"/>
                <w:color w:val="000000"/>
                <w:lang w:eastAsia="de-CH"/>
              </w:rPr>
              <w:t>Szene</w:t>
            </w:r>
            <w:r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 6</w:t>
            </w:r>
          </w:p>
        </w:tc>
      </w:tr>
      <w:tr w:rsidR="00C23F77" w:rsidRPr="00C23F77" w:rsidTr="00C23F77">
        <w:trPr>
          <w:trHeight w:val="3468"/>
        </w:trPr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3F77" w:rsidRPr="00C23F77" w:rsidRDefault="00C23F77" w:rsidP="00C23F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23F77">
              <w:rPr>
                <w:rFonts w:ascii="Calibri" w:eastAsia="Times New Roman" w:hAnsi="Calibri" w:cs="Calibri"/>
                <w:color w:val="000000"/>
                <w:lang w:eastAsia="de-CH"/>
              </w:rPr>
              <w:t>Bild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3F77" w:rsidRPr="00C23F77" w:rsidRDefault="00C23F77" w:rsidP="00C23F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3F77" w:rsidRPr="00C23F77" w:rsidRDefault="00C23F77" w:rsidP="00C23F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23F77">
              <w:rPr>
                <w:rFonts w:ascii="Calibri" w:eastAsia="Times New Roman" w:hAnsi="Calibri" w:cs="Calibri"/>
                <w:color w:val="000000"/>
                <w:lang w:eastAsia="de-CH"/>
              </w:rPr>
              <w:t>Bild</w:t>
            </w:r>
          </w:p>
        </w:tc>
      </w:tr>
      <w:tr w:rsidR="00C23F77" w:rsidRPr="00C23F77" w:rsidTr="00C23F77">
        <w:trPr>
          <w:trHeight w:val="792"/>
        </w:trPr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3F77" w:rsidRPr="00C23F77" w:rsidRDefault="00C23F77" w:rsidP="00C23F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23F77">
              <w:rPr>
                <w:rFonts w:ascii="Calibri" w:eastAsia="Times New Roman" w:hAnsi="Calibri" w:cs="Calibri"/>
                <w:color w:val="000000"/>
                <w:lang w:eastAsia="de-CH"/>
              </w:rPr>
              <w:t>Beschreibung: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3F77" w:rsidRPr="00C23F77" w:rsidRDefault="00C23F77" w:rsidP="00C23F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3F77" w:rsidRPr="00C23F77" w:rsidRDefault="00C23F77" w:rsidP="00C23F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23F77">
              <w:rPr>
                <w:rFonts w:ascii="Calibri" w:eastAsia="Times New Roman" w:hAnsi="Calibri" w:cs="Calibri"/>
                <w:color w:val="000000"/>
                <w:lang w:eastAsia="de-CH"/>
              </w:rPr>
              <w:t>Beschreibung:</w:t>
            </w:r>
          </w:p>
        </w:tc>
      </w:tr>
    </w:tbl>
    <w:p w:rsidR="00C23F77" w:rsidRDefault="00C23F77" w:rsidP="00C23F77"/>
    <w:sectPr w:rsidR="00C23F77" w:rsidSect="00C23F77">
      <w:pgSz w:w="11906" w:h="16838"/>
      <w:pgMar w:top="397" w:right="720" w:bottom="397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61AD" w:rsidRDefault="004F61AD" w:rsidP="00BF14C3">
      <w:pPr>
        <w:spacing w:after="0" w:line="240" w:lineRule="auto"/>
      </w:pPr>
      <w:r>
        <w:separator/>
      </w:r>
    </w:p>
  </w:endnote>
  <w:endnote w:type="continuationSeparator" w:id="0">
    <w:p w:rsidR="004F61AD" w:rsidRDefault="004F61AD" w:rsidP="00BF14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61AD" w:rsidRDefault="004F61AD" w:rsidP="00BF14C3">
      <w:pPr>
        <w:spacing w:after="0" w:line="240" w:lineRule="auto"/>
      </w:pPr>
      <w:r>
        <w:separator/>
      </w:r>
    </w:p>
  </w:footnote>
  <w:footnote w:type="continuationSeparator" w:id="0">
    <w:p w:rsidR="004F61AD" w:rsidRDefault="004F61AD" w:rsidP="00BF14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4C3"/>
    <w:rsid w:val="004F61AD"/>
    <w:rsid w:val="009141AE"/>
    <w:rsid w:val="00BF14C3"/>
    <w:rsid w:val="00C23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4A6B154"/>
  <w15:chartTrackingRefBased/>
  <w15:docId w15:val="{C24F087B-BB5C-43C4-8EC6-9A6AF3933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BF14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F14C3"/>
  </w:style>
  <w:style w:type="paragraph" w:styleId="Fuzeile">
    <w:name w:val="footer"/>
    <w:basedOn w:val="Standard"/>
    <w:link w:val="FuzeileZchn"/>
    <w:uiPriority w:val="99"/>
    <w:unhideWhenUsed/>
    <w:rsid w:val="00BF14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F14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8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6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1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7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3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</dc:creator>
  <cp:keywords/>
  <dc:description/>
  <cp:lastModifiedBy>Vik</cp:lastModifiedBy>
  <cp:revision>1</cp:revision>
  <dcterms:created xsi:type="dcterms:W3CDTF">2019-10-28T11:40:00Z</dcterms:created>
  <dcterms:modified xsi:type="dcterms:W3CDTF">2019-10-28T11:59:00Z</dcterms:modified>
</cp:coreProperties>
</file>