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AF34BF">
        <w:rPr>
          <w:b/>
          <w:bCs/>
        </w:rPr>
        <w:t xml:space="preserve"> </w:t>
      </w:r>
      <w:r w:rsidR="00AF34BF" w:rsidRPr="00AF34BF">
        <w:t>Der Patient hat den Termin vergessen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</w:t>
      </w:r>
      <w:r w:rsidRPr="00AF34BF">
        <w:t>:</w:t>
      </w:r>
      <w:r w:rsidR="00AF34BF" w:rsidRPr="00AF34BF">
        <w:t xml:space="preserve"> 28.10.2019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AF34BF">
        <w:rPr>
          <w:b/>
          <w:bCs/>
          <w:lang w:val="en-US"/>
        </w:rPr>
        <w:t>Modul:</w:t>
      </w:r>
      <w:r w:rsidR="00C23F77" w:rsidRPr="00AF34BF">
        <w:rPr>
          <w:b/>
          <w:bCs/>
          <w:lang w:val="en-US"/>
        </w:rPr>
        <w:t xml:space="preserve"> </w:t>
      </w:r>
      <w:r w:rsidR="00C23F77" w:rsidRPr="00AF34BF">
        <w:rPr>
          <w:lang w:val="en-US"/>
        </w:rPr>
        <w:t>Software Engineering and Design, BTX8081</w:t>
      </w:r>
    </w:p>
    <w:p w:rsidR="009141AE" w:rsidRPr="00AF34BF" w:rsidRDefault="009141AE">
      <w:pPr>
        <w:rPr>
          <w:lang w:val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50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91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49391" cy="2182074"/>
                  <wp:effectExtent l="0" t="0" r="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128.HEIC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93" t="5113" r="26419" b="48246"/>
                          <a:stretch/>
                        </pic:blipFill>
                        <pic:spPr bwMode="auto">
                          <a:xfrm>
                            <a:off x="0" y="0"/>
                            <a:ext cx="3123910" cy="22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BA2C4F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120764" cy="1781041"/>
                  <wp:effectExtent l="0" t="0" r="381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129.HEIC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0" t="5730" r="13148" b="32766"/>
                          <a:stretch/>
                        </pic:blipFill>
                        <pic:spPr bwMode="auto">
                          <a:xfrm>
                            <a:off x="0" y="0"/>
                            <a:ext cx="3189766" cy="1820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Beim Abendessen fiel </w:t>
            </w:r>
            <w:r w:rsidR="00AF34BF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am 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>Herr Cruz auf, dass er vielleicht Morgen ein Termin beim Arzt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X</w:t>
            </w:r>
            <w:r w:rsidR="000B27E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hat.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Er schaut online nach, wann der Termin ist. 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5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64140" cy="2101928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133.HEIC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3" t="21885" r="16129" b="24011"/>
                          <a:stretch/>
                        </pic:blipFill>
                        <pic:spPr bwMode="auto">
                          <a:xfrm>
                            <a:off x="0" y="0"/>
                            <a:ext cx="3072156" cy="210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786862" cy="2173804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3136.HEIC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7" t="8467" r="34372" b="29446"/>
                          <a:stretch/>
                        </pic:blipFill>
                        <pic:spPr bwMode="auto">
                          <a:xfrm>
                            <a:off x="0" y="0"/>
                            <a:ext cx="2808540" cy="2190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Login Fenster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Er lo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gt sich ein: 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3027950" cy="1982819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3134.HEIC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0" t="20542" r="16092" b="13248"/>
                          <a:stretch/>
                        </pic:blipFill>
                        <pic:spPr bwMode="auto">
                          <a:xfrm>
                            <a:off x="0" y="0"/>
                            <a:ext cx="3046906" cy="199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0B27E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de-CH"/>
              </w:rPr>
              <w:drawing>
                <wp:inline distT="0" distB="0" distL="0" distR="0">
                  <wp:extent cx="2504942" cy="1878826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3135.HEIC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93" cy="188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953579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Die Termin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>eschreibun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gen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sind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ersichtlich.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A179C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Arzt ist zufrieden, weil der Patient pünktlich </w:t>
            </w:r>
            <w:r w:rsidR="00953579">
              <w:rPr>
                <w:rFonts w:ascii="Calibri" w:eastAsia="Times New Roman" w:hAnsi="Calibri" w:cs="Calibri"/>
                <w:color w:val="000000"/>
                <w:lang w:eastAsia="de-CH"/>
              </w:rPr>
              <w:t>ist.</w:t>
            </w:r>
            <w:bookmarkStart w:id="0" w:name="_GoBack"/>
            <w:bookmarkEnd w:id="0"/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B95" w:rsidRDefault="007A1B95" w:rsidP="00BF14C3">
      <w:pPr>
        <w:spacing w:after="0" w:line="240" w:lineRule="auto"/>
      </w:pPr>
      <w:r>
        <w:separator/>
      </w:r>
    </w:p>
  </w:endnote>
  <w:endnote w:type="continuationSeparator" w:id="0">
    <w:p w:rsidR="007A1B95" w:rsidRDefault="007A1B95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B95" w:rsidRDefault="007A1B95" w:rsidP="00BF14C3">
      <w:pPr>
        <w:spacing w:after="0" w:line="240" w:lineRule="auto"/>
      </w:pPr>
      <w:r>
        <w:separator/>
      </w:r>
    </w:p>
  </w:footnote>
  <w:footnote w:type="continuationSeparator" w:id="0">
    <w:p w:rsidR="007A1B95" w:rsidRDefault="007A1B95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09181A"/>
    <w:rsid w:val="000B27E7"/>
    <w:rsid w:val="004F61AD"/>
    <w:rsid w:val="007A1B95"/>
    <w:rsid w:val="009141AE"/>
    <w:rsid w:val="00953579"/>
    <w:rsid w:val="00A179C5"/>
    <w:rsid w:val="00AF34BF"/>
    <w:rsid w:val="00BA2C4F"/>
    <w:rsid w:val="00BF14C3"/>
    <w:rsid w:val="00C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D21A1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481</Characters>
  <Application>Microsoft Office Word</Application>
  <DocSecurity>0</DocSecurity>
  <Lines>13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Sellathurai Janahan</cp:lastModifiedBy>
  <cp:revision>5</cp:revision>
  <dcterms:created xsi:type="dcterms:W3CDTF">2019-10-28T16:05:00Z</dcterms:created>
  <dcterms:modified xsi:type="dcterms:W3CDTF">2019-10-28T23:28:00Z</dcterms:modified>
</cp:coreProperties>
</file>