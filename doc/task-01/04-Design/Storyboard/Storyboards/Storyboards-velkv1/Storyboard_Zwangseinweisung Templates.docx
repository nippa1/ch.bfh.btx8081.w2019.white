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31" w:rsidRPr="002F0130" w:rsidRDefault="00F23231" w:rsidP="00F23231">
      <w:pPr>
        <w:spacing w:line="240" w:lineRule="auto"/>
      </w:pPr>
      <w:r w:rsidRPr="00C23F77">
        <w:rPr>
          <w:b/>
          <w:bCs/>
        </w:rPr>
        <w:t>Titel:</w:t>
      </w:r>
      <w:r w:rsidR="002F0130">
        <w:rPr>
          <w:b/>
          <w:bCs/>
        </w:rPr>
        <w:t xml:space="preserve"> </w:t>
      </w:r>
      <w:r w:rsidR="002F0130">
        <w:t>Zwangseinweisung</w:t>
      </w:r>
    </w:p>
    <w:p w:rsidR="00F23231" w:rsidRPr="002F0130" w:rsidRDefault="00F23231" w:rsidP="00F23231">
      <w:pPr>
        <w:spacing w:line="240" w:lineRule="auto"/>
      </w:pPr>
      <w:r w:rsidRPr="00C23F77">
        <w:rPr>
          <w:b/>
          <w:bCs/>
        </w:rPr>
        <w:t>Datum:</w:t>
      </w:r>
      <w:r w:rsidR="002F0130">
        <w:rPr>
          <w:b/>
          <w:bCs/>
        </w:rPr>
        <w:t xml:space="preserve"> </w:t>
      </w:r>
      <w:r w:rsidR="002F0130">
        <w:t>29.10.2019</w:t>
      </w:r>
    </w:p>
    <w:p w:rsidR="00F23231" w:rsidRPr="00C23F77" w:rsidRDefault="00F23231" w:rsidP="00F23231">
      <w:pPr>
        <w:spacing w:line="240" w:lineRule="auto"/>
        <w:rPr>
          <w:lang w:val="en-GB"/>
        </w:rPr>
      </w:pPr>
      <w:r w:rsidRPr="00C23F77">
        <w:rPr>
          <w:b/>
          <w:bCs/>
        </w:rPr>
        <w:t>Modul:</w:t>
      </w:r>
      <w:r>
        <w:rPr>
          <w:b/>
          <w:bCs/>
        </w:rPr>
        <w:t xml:space="preserve"> </w:t>
      </w:r>
      <w:r w:rsidRPr="00C23F77">
        <w:t xml:space="preserve">Software Engineering and </w:t>
      </w:r>
      <w:bookmarkStart w:id="0" w:name="_GoBack"/>
      <w:bookmarkEnd w:id="0"/>
      <w:r w:rsidRPr="00C23F77">
        <w:t>Design, BTX8081</w:t>
      </w:r>
    </w:p>
    <w:p w:rsidR="00F23231" w:rsidRDefault="00F23231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620"/>
        <w:gridCol w:w="222"/>
        <w:gridCol w:w="4615"/>
      </w:tblGrid>
      <w:tr w:rsidR="00F23231" w:rsidTr="00FF7710">
        <w:tc>
          <w:tcPr>
            <w:tcW w:w="4620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1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4615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2</w:t>
            </w:r>
          </w:p>
        </w:tc>
      </w:tr>
      <w:tr w:rsidR="00F23231" w:rsidTr="00FF7710">
        <w:trPr>
          <w:trHeight w:val="2835"/>
        </w:trPr>
        <w:tc>
          <w:tcPr>
            <w:tcW w:w="4620" w:type="dxa"/>
            <w:vAlign w:val="center"/>
          </w:tcPr>
          <w:p w:rsidR="00FF7710" w:rsidRDefault="00FF7710" w:rsidP="004B79E7">
            <w:pPr>
              <w:jc w:val="center"/>
              <w:rPr>
                <w:rFonts w:ascii="Lucida Sans" w:hAnsi="Lucida Sans"/>
                <w:noProof/>
                <w:szCs w:val="19"/>
              </w:rPr>
            </w:pPr>
          </w:p>
          <w:p w:rsidR="00F23231" w:rsidRDefault="00FF7710" w:rsidP="004B79E7">
            <w:pPr>
              <w:jc w:val="center"/>
            </w:pPr>
            <w:r w:rsidRPr="00115592">
              <w:rPr>
                <w:rFonts w:ascii="Lucida Sans" w:hAnsi="Lucida Sans"/>
                <w:noProof/>
                <w:szCs w:val="19"/>
              </w:rPr>
              <w:drawing>
                <wp:inline distT="0" distB="0" distL="0" distR="0" wp14:anchorId="3D5C351A" wp14:editId="156DF0C7">
                  <wp:extent cx="2340000" cy="1560000"/>
                  <wp:effectExtent l="0" t="0" r="3175" b="254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04" b="13104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F23231" w:rsidRDefault="00F23231" w:rsidP="00F42370"/>
        </w:tc>
        <w:tc>
          <w:tcPr>
            <w:tcW w:w="4615" w:type="dxa"/>
            <w:vAlign w:val="center"/>
          </w:tcPr>
          <w:p w:rsidR="00FF7710" w:rsidRDefault="00FF7710" w:rsidP="004B79E7">
            <w:pPr>
              <w:jc w:val="center"/>
              <w:rPr>
                <w:rFonts w:ascii="Lucida Sans" w:hAnsi="Lucida Sans"/>
                <w:noProof/>
                <w:szCs w:val="19"/>
              </w:rPr>
            </w:pPr>
          </w:p>
          <w:p w:rsidR="00F23231" w:rsidRDefault="00FF7710" w:rsidP="004B79E7">
            <w:pPr>
              <w:jc w:val="center"/>
            </w:pPr>
            <w:r w:rsidRPr="00115592">
              <w:rPr>
                <w:rFonts w:ascii="Lucida Sans" w:hAnsi="Lucida Sans"/>
                <w:noProof/>
                <w:szCs w:val="19"/>
              </w:rPr>
              <w:drawing>
                <wp:inline distT="0" distB="0" distL="0" distR="0" wp14:anchorId="2C55BAF4" wp14:editId="6FF1FF66">
                  <wp:extent cx="2340000" cy="1559999"/>
                  <wp:effectExtent l="0" t="0" r="3175" b="254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3" t="7609" r="974" b="7128"/>
                          <a:stretch/>
                        </pic:blipFill>
                        <pic:spPr bwMode="auto">
                          <a:xfrm>
                            <a:off x="0" y="0"/>
                            <a:ext cx="2340000" cy="155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FF7710">
        <w:tc>
          <w:tcPr>
            <w:tcW w:w="4620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FF7710">
              <w:rPr>
                <w:b/>
                <w:bCs/>
              </w:rPr>
              <w:t xml:space="preserve"> </w:t>
            </w:r>
            <w:r w:rsidR="00FF7710" w:rsidRPr="00115592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Suchtkranker Alkoholiker macht seinen Angehörigen das Leben zur Hölle. Diese entscheiden sich für eine Einweisung in eine Suchtklinik.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4615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FF7710">
              <w:rPr>
                <w:b/>
                <w:bCs/>
              </w:rPr>
              <w:t xml:space="preserve"> </w:t>
            </w:r>
            <w:r w:rsidR="00FF7710" w:rsidRPr="00115592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Alkoholiker weigert sich einzusehen, dass er Hilfe braucht und wird aggressiv. Die Angehörigen sind verängstigt und holen die Polizei.</w:t>
            </w:r>
          </w:p>
        </w:tc>
      </w:tr>
      <w:tr w:rsidR="00F23231" w:rsidTr="00FF7710">
        <w:tc>
          <w:tcPr>
            <w:tcW w:w="4620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>
            <w:pPr>
              <w:ind w:left="360" w:right="770"/>
            </w:pPr>
          </w:p>
        </w:tc>
        <w:tc>
          <w:tcPr>
            <w:tcW w:w="4615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F23231" w:rsidTr="00FF7710">
        <w:tc>
          <w:tcPr>
            <w:tcW w:w="4620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3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4615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4</w:t>
            </w:r>
          </w:p>
        </w:tc>
      </w:tr>
      <w:tr w:rsidR="00F23231" w:rsidTr="00FF7710">
        <w:trPr>
          <w:trHeight w:val="2835"/>
        </w:trPr>
        <w:tc>
          <w:tcPr>
            <w:tcW w:w="4620" w:type="dxa"/>
            <w:vAlign w:val="center"/>
          </w:tcPr>
          <w:p w:rsidR="00F23231" w:rsidRDefault="00FF7710" w:rsidP="004B79E7">
            <w:pPr>
              <w:jc w:val="center"/>
            </w:pPr>
            <w:r w:rsidRPr="00115592">
              <w:rPr>
                <w:rFonts w:ascii="Lucida Sans" w:hAnsi="Lucida Sans"/>
                <w:noProof/>
                <w:szCs w:val="19"/>
              </w:rPr>
              <w:drawing>
                <wp:inline distT="0" distB="0" distL="0" distR="0" wp14:anchorId="17478882" wp14:editId="2E4C9D86">
                  <wp:extent cx="2340000" cy="1560000"/>
                  <wp:effectExtent l="0" t="0" r="0" b="254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279" t="12338" r="-5788" b="12666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4615" w:type="dxa"/>
            <w:vAlign w:val="center"/>
          </w:tcPr>
          <w:p w:rsidR="00F23231" w:rsidRDefault="00FF7710" w:rsidP="00FF7710">
            <w:pPr>
              <w:jc w:val="center"/>
            </w:pPr>
            <w:r w:rsidRPr="00115592">
              <w:rPr>
                <w:rFonts w:ascii="Lucida Sans" w:hAnsi="Lucida Sans"/>
                <w:noProof/>
                <w:szCs w:val="19"/>
              </w:rPr>
              <w:drawing>
                <wp:inline distT="0" distB="0" distL="0" distR="0" wp14:anchorId="57A17221" wp14:editId="67A44DE1">
                  <wp:extent cx="2340000" cy="1559999"/>
                  <wp:effectExtent l="0" t="0" r="3175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4" t="-1443" r="1311" b="-10"/>
                          <a:stretch/>
                        </pic:blipFill>
                        <pic:spPr bwMode="auto">
                          <a:xfrm>
                            <a:off x="0" y="0"/>
                            <a:ext cx="2340000" cy="155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FF7710">
        <w:tc>
          <w:tcPr>
            <w:tcW w:w="4620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FF7710">
              <w:rPr>
                <w:b/>
                <w:bCs/>
              </w:rPr>
              <w:t xml:space="preserve"> </w:t>
            </w:r>
            <w:r w:rsidR="00FF7710" w:rsidRPr="00115592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Unter Begleitung und Anordnung eines Arztes wird der Suchtkranke in eine Suchtklinik geführt.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4615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FF7710">
              <w:rPr>
                <w:b/>
                <w:bCs/>
              </w:rPr>
              <w:t xml:space="preserve"> </w:t>
            </w:r>
            <w:r w:rsidR="00FF7710" w:rsidRPr="00115592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In der Suchtklinik kann der spontan angemeldete Patient nun durch Templates für Zwangseinweisungen ins PMS eingetragen werden.</w:t>
            </w:r>
          </w:p>
        </w:tc>
      </w:tr>
    </w:tbl>
    <w:p w:rsidR="00FF7710" w:rsidRDefault="00FF7710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620"/>
      </w:tblGrid>
      <w:tr w:rsidR="00FF7710" w:rsidTr="00FF7710">
        <w:tc>
          <w:tcPr>
            <w:tcW w:w="4620" w:type="dxa"/>
            <w:shd w:val="clear" w:color="auto" w:fill="D9D9D9" w:themeFill="background1" w:themeFillShade="D9"/>
            <w:vAlign w:val="center"/>
          </w:tcPr>
          <w:p w:rsidR="00FF7710" w:rsidRPr="00F23231" w:rsidRDefault="00FF7710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5</w:t>
            </w:r>
          </w:p>
        </w:tc>
      </w:tr>
      <w:tr w:rsidR="00FF7710" w:rsidTr="00FF7710">
        <w:trPr>
          <w:trHeight w:val="2835"/>
        </w:trPr>
        <w:tc>
          <w:tcPr>
            <w:tcW w:w="4620" w:type="dxa"/>
            <w:vAlign w:val="center"/>
          </w:tcPr>
          <w:p w:rsidR="00FF7710" w:rsidRDefault="00FF7710" w:rsidP="00FF7710">
            <w:pPr>
              <w:jc w:val="center"/>
            </w:pPr>
            <w:r w:rsidRPr="00115592">
              <w:rPr>
                <w:rFonts w:ascii="Lucida Sans" w:hAnsi="Lucida Sans"/>
                <w:noProof/>
                <w:szCs w:val="19"/>
              </w:rPr>
              <w:drawing>
                <wp:inline distT="0" distB="0" distL="0" distR="0" wp14:anchorId="135C995F" wp14:editId="62748848">
                  <wp:extent cx="2340000" cy="1560000"/>
                  <wp:effectExtent l="0" t="0" r="3175" b="254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82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710" w:rsidTr="00FF7710">
        <w:tc>
          <w:tcPr>
            <w:tcW w:w="4620" w:type="dxa"/>
          </w:tcPr>
          <w:p w:rsidR="00FF7710" w:rsidRPr="00F23231" w:rsidRDefault="00FF7710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>
              <w:rPr>
                <w:b/>
                <w:bCs/>
              </w:rPr>
              <w:t xml:space="preserve"> </w:t>
            </w:r>
            <w:r w:rsidRPr="00115592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Der Arzt kann nun ohne grosse Verzögerung den Patienten im PMS aufrufen und betreuen.</w:t>
            </w:r>
          </w:p>
        </w:tc>
      </w:tr>
    </w:tbl>
    <w:p w:rsidR="00511D21" w:rsidRPr="00F23231" w:rsidRDefault="00511D21" w:rsidP="00F23231"/>
    <w:sectPr w:rsidR="00511D21" w:rsidRPr="00F23231" w:rsidSect="00A54C2F">
      <w:footerReference w:type="default" r:id="rId15"/>
      <w:headerReference w:type="first" r:id="rId16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F9E" w:rsidRDefault="00D83F9E" w:rsidP="006312E0">
      <w:pPr>
        <w:spacing w:line="240" w:lineRule="auto"/>
      </w:pPr>
      <w:r>
        <w:separator/>
      </w:r>
    </w:p>
  </w:endnote>
  <w:endnote w:type="continuationSeparator" w:id="0">
    <w:p w:rsidR="00D83F9E" w:rsidRDefault="00D83F9E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F9E" w:rsidRDefault="00D83F9E" w:rsidP="006312E0">
      <w:pPr>
        <w:spacing w:line="240" w:lineRule="auto"/>
      </w:pPr>
    </w:p>
  </w:footnote>
  <w:footnote w:type="continuationSeparator" w:id="0">
    <w:p w:rsidR="00D83F9E" w:rsidRDefault="00D83F9E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35727"/>
    <w:rsid w:val="00052655"/>
    <w:rsid w:val="00083DA0"/>
    <w:rsid w:val="00095C44"/>
    <w:rsid w:val="000B2081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2F0130"/>
    <w:rsid w:val="003010C0"/>
    <w:rsid w:val="00314D27"/>
    <w:rsid w:val="0033009B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79E7"/>
    <w:rsid w:val="004D7D20"/>
    <w:rsid w:val="004F7B96"/>
    <w:rsid w:val="00511D21"/>
    <w:rsid w:val="00520CA3"/>
    <w:rsid w:val="00530949"/>
    <w:rsid w:val="0053118D"/>
    <w:rsid w:val="005479A4"/>
    <w:rsid w:val="00552732"/>
    <w:rsid w:val="00556E27"/>
    <w:rsid w:val="005B5FF7"/>
    <w:rsid w:val="005B7D4A"/>
    <w:rsid w:val="005E3C39"/>
    <w:rsid w:val="005F7206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61F6"/>
    <w:rsid w:val="00901AFC"/>
    <w:rsid w:val="009161C4"/>
    <w:rsid w:val="00932C5C"/>
    <w:rsid w:val="009546FD"/>
    <w:rsid w:val="009577BF"/>
    <w:rsid w:val="009B0030"/>
    <w:rsid w:val="009B18B4"/>
    <w:rsid w:val="009C5D48"/>
    <w:rsid w:val="009C6BDF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B2500"/>
    <w:rsid w:val="00BC74DA"/>
    <w:rsid w:val="00BD2F69"/>
    <w:rsid w:val="00BF2D5F"/>
    <w:rsid w:val="00C0360F"/>
    <w:rsid w:val="00C154AD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7EF2"/>
    <w:rsid w:val="00D83F9E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70227"/>
    <w:rsid w:val="00E92FC0"/>
    <w:rsid w:val="00E9787C"/>
    <w:rsid w:val="00EA60C1"/>
    <w:rsid w:val="00EC268E"/>
    <w:rsid w:val="00ED6401"/>
    <w:rsid w:val="00EF4B39"/>
    <w:rsid w:val="00F11518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FCC1AC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customXml/itemProps3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810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Marko Miletic</cp:lastModifiedBy>
  <cp:revision>4</cp:revision>
  <cp:lastPrinted>2013-07-05T08:55:00Z</cp:lastPrinted>
  <dcterms:created xsi:type="dcterms:W3CDTF">2019-10-30T14:48:00Z</dcterms:created>
  <dcterms:modified xsi:type="dcterms:W3CDTF">2019-10-30T16:25:00Z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