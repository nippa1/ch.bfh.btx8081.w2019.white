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0D1AC1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0D1AC1">
        <w:rPr>
          <w:b/>
          <w:bCs/>
        </w:rPr>
        <w:t xml:space="preserve"> </w:t>
      </w:r>
      <w:r w:rsidR="000D1AC1">
        <w:t xml:space="preserve">Anbindung </w:t>
      </w:r>
      <w:proofErr w:type="spellStart"/>
      <w:r w:rsidR="000D1AC1">
        <w:t>HospINDEX</w:t>
      </w:r>
      <w:proofErr w:type="spellEnd"/>
      <w:r w:rsidR="000D1AC1">
        <w:t xml:space="preserve"> ans PMS</w:t>
      </w:r>
    </w:p>
    <w:p w:rsidR="00F23231" w:rsidRPr="000D1AC1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0D1AC1">
        <w:rPr>
          <w:b/>
          <w:bCs/>
        </w:rPr>
        <w:t xml:space="preserve"> </w:t>
      </w:r>
      <w:r w:rsidR="000D1AC1">
        <w:t>29.10.2019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Tr="00ED4C55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ED4C55">
        <w:trPr>
          <w:trHeight w:val="2835"/>
        </w:trPr>
        <w:tc>
          <w:tcPr>
            <w:tcW w:w="3969" w:type="dxa"/>
            <w:vAlign w:val="center"/>
          </w:tcPr>
          <w:p w:rsidR="00F23231" w:rsidRDefault="00ED4C55" w:rsidP="00ED4C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298A2">
                  <wp:extent cx="2340000" cy="1534604"/>
                  <wp:effectExtent l="0" t="0" r="3175" b="889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" t="5246" r="1611" b="13260"/>
                          <a:stretch/>
                        </pic:blipFill>
                        <pic:spPr bwMode="auto">
                          <a:xfrm>
                            <a:off x="0" y="0"/>
                            <a:ext cx="2340000" cy="1534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ED4C55"/>
        </w:tc>
        <w:tc>
          <w:tcPr>
            <w:tcW w:w="3969" w:type="dxa"/>
            <w:vAlign w:val="center"/>
          </w:tcPr>
          <w:p w:rsidR="00F23231" w:rsidRDefault="00ED4C55" w:rsidP="00ED4C55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3C54B5A9" wp14:editId="18C9EBC3">
                  <wp:extent cx="2340000" cy="1560000"/>
                  <wp:effectExtent l="0" t="0" r="317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1029_12072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" t="20215" r="-455" b="6145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ED4C55">
        <w:tc>
          <w:tcPr>
            <w:tcW w:w="3969" w:type="dxa"/>
          </w:tcPr>
          <w:p w:rsidR="00F23231" w:rsidRPr="00F23231" w:rsidRDefault="00F23231" w:rsidP="00ED4C55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ED4C55">
              <w:rPr>
                <w:b/>
                <w:bCs/>
              </w:rPr>
              <w:t xml:space="preserve"> </w:t>
            </w:r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Der Arzt führt </w:t>
            </w:r>
            <w:r w:rsidR="00D51ED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eine </w:t>
            </w:r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Anamnese durch</w:t>
            </w:r>
            <w:r w:rsidR="00D51ED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ED4C55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ED4C55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ED4C55">
              <w:rPr>
                <w:b/>
                <w:bCs/>
              </w:rPr>
              <w:t xml:space="preserve"> </w:t>
            </w:r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Nach dem Gespräch möchte der Arzt die Medikamente verschreiben.</w:t>
            </w:r>
          </w:p>
        </w:tc>
      </w:tr>
      <w:tr w:rsidR="00F23231" w:rsidTr="00ED4C55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ED4C55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ED4C55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ED4C55"/>
        </w:tc>
      </w:tr>
      <w:tr w:rsidR="00F23231" w:rsidTr="00ED4C55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ED4C55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ED4C55">
        <w:trPr>
          <w:trHeight w:val="2835"/>
        </w:trPr>
        <w:tc>
          <w:tcPr>
            <w:tcW w:w="3969" w:type="dxa"/>
            <w:vAlign w:val="center"/>
          </w:tcPr>
          <w:p w:rsidR="00F23231" w:rsidRDefault="00ED4C55" w:rsidP="00ED4C55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6EDAF2A3" wp14:editId="609B4702">
                  <wp:extent cx="2340000" cy="1560000"/>
                  <wp:effectExtent l="0" t="0" r="317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1029_120727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58" b="10558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ED4C55"/>
        </w:tc>
        <w:tc>
          <w:tcPr>
            <w:tcW w:w="3969" w:type="dxa"/>
            <w:vAlign w:val="center"/>
          </w:tcPr>
          <w:p w:rsidR="00F23231" w:rsidRDefault="00ED4C55" w:rsidP="00ED4C55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079D3A8E" wp14:editId="35DC1FF2">
                  <wp:extent cx="2340000" cy="1560000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1029_120730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81" b="18965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ED4C55">
        <w:tc>
          <w:tcPr>
            <w:tcW w:w="3969" w:type="dxa"/>
          </w:tcPr>
          <w:p w:rsidR="00F23231" w:rsidRPr="00F23231" w:rsidRDefault="00F23231" w:rsidP="00ED4C55">
            <w:pPr>
              <w:tabs>
                <w:tab w:val="clear" w:pos="5387"/>
                <w:tab w:val="center" w:pos="1990"/>
              </w:tabs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ED4C55">
              <w:rPr>
                <w:b/>
                <w:bCs/>
              </w:rPr>
              <w:t xml:space="preserve"> </w:t>
            </w:r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Die Anbindung des </w:t>
            </w:r>
            <w:proofErr w:type="spellStart"/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HospINDEX</w:t>
            </w:r>
            <w:proofErr w:type="spellEnd"/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ermöglicht das Auswählen der Medikamente und verhindert Fehler.</w:t>
            </w:r>
            <w:r w:rsidR="00ED4C55">
              <w:rPr>
                <w:b/>
                <w:bCs/>
              </w:rPr>
              <w:tab/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ED4C55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ED4C55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ED4C55">
              <w:rPr>
                <w:b/>
                <w:bCs/>
              </w:rPr>
              <w:t xml:space="preserve"> </w:t>
            </w:r>
            <w:r w:rsidR="00ED4C55"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druckt das Rezept aus.</w:t>
            </w:r>
          </w:p>
        </w:tc>
      </w:tr>
      <w:tr w:rsidR="00ED4C55" w:rsidTr="00ED4C55">
        <w:trPr>
          <w:gridAfter w:val="1"/>
          <w:wAfter w:w="3969" w:type="dxa"/>
        </w:trPr>
        <w:tc>
          <w:tcPr>
            <w:tcW w:w="3969" w:type="dxa"/>
            <w:tcBorders>
              <w:left w:val="nil"/>
              <w:right w:val="nil"/>
            </w:tcBorders>
          </w:tcPr>
          <w:p w:rsidR="00ED4C55" w:rsidRDefault="00ED4C55" w:rsidP="00ED4C55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D4C55" w:rsidRDefault="00ED4C55" w:rsidP="00ED4C55"/>
        </w:tc>
      </w:tr>
      <w:tr w:rsidR="00ED4C55" w:rsidTr="00ED4C55">
        <w:trPr>
          <w:gridAfter w:val="2"/>
          <w:wAfter w:w="5244" w:type="dxa"/>
        </w:trPr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D4C55" w:rsidRPr="00F23231" w:rsidRDefault="00ED4C55" w:rsidP="00ED4C55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</w:tr>
      <w:tr w:rsidR="00ED4C55" w:rsidTr="00ED4C55">
        <w:trPr>
          <w:gridAfter w:val="2"/>
          <w:wAfter w:w="5244" w:type="dxa"/>
          <w:trHeight w:val="2835"/>
        </w:trPr>
        <w:tc>
          <w:tcPr>
            <w:tcW w:w="3969" w:type="dxa"/>
            <w:vAlign w:val="center"/>
          </w:tcPr>
          <w:p w:rsidR="00ED4C55" w:rsidRDefault="00ED4C55" w:rsidP="00ED4C55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 wp14:anchorId="1CE417F7" wp14:editId="75781726">
                  <wp:extent cx="2340000" cy="1560000"/>
                  <wp:effectExtent l="0" t="0" r="3175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91029_120733~2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44" b="15544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C55" w:rsidTr="00ED4C55">
        <w:trPr>
          <w:gridAfter w:val="2"/>
          <w:wAfter w:w="5244" w:type="dxa"/>
        </w:trPr>
        <w:tc>
          <w:tcPr>
            <w:tcW w:w="3969" w:type="dxa"/>
          </w:tcPr>
          <w:p w:rsidR="00ED4C55" w:rsidRPr="00F23231" w:rsidRDefault="00ED4C55" w:rsidP="00ED4C55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>
              <w:rPr>
                <w:b/>
                <w:bCs/>
              </w:rPr>
              <w:t xml:space="preserve"> </w:t>
            </w:r>
            <w:r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Der Patient geht zur Apotheke. Diese hat nun ein </w:t>
            </w:r>
            <w:r w:rsidR="00D51ED0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f</w:t>
            </w:r>
            <w:r w:rsidRPr="00EB1C67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ehlerfreies und lesbares Rezept.</w:t>
            </w:r>
            <w:bookmarkStart w:id="0" w:name="_GoBack"/>
            <w:bookmarkEnd w:id="0"/>
          </w:p>
        </w:tc>
      </w:tr>
    </w:tbl>
    <w:p w:rsidR="00F23231" w:rsidRPr="00F23231" w:rsidRDefault="00ED4C55" w:rsidP="00F23231">
      <w:r>
        <w:br w:type="textWrapping" w:clear="all"/>
      </w:r>
    </w:p>
    <w:p w:rsidR="00511D21" w:rsidRPr="00F23231" w:rsidRDefault="00511D21" w:rsidP="00F23231"/>
    <w:sectPr w:rsidR="00511D21" w:rsidRPr="00F23231" w:rsidSect="00A54C2F">
      <w:footerReference w:type="default" r:id="rId15"/>
      <w:headerReference w:type="first" r:id="rId16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334" w:rsidRDefault="00574334" w:rsidP="006312E0">
      <w:pPr>
        <w:spacing w:line="240" w:lineRule="auto"/>
      </w:pPr>
      <w:r>
        <w:separator/>
      </w:r>
    </w:p>
  </w:endnote>
  <w:endnote w:type="continuationSeparator" w:id="0">
    <w:p w:rsidR="00574334" w:rsidRDefault="0057433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334" w:rsidRDefault="00574334" w:rsidP="006312E0">
      <w:pPr>
        <w:spacing w:line="240" w:lineRule="auto"/>
      </w:pPr>
    </w:p>
  </w:footnote>
  <w:footnote w:type="continuationSeparator" w:id="0">
    <w:p w:rsidR="00574334" w:rsidRDefault="00574334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D1AC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64FB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74334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1ED0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4C55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6EF270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554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5</cp:revision>
  <cp:lastPrinted>2013-07-05T08:55:00Z</cp:lastPrinted>
  <dcterms:created xsi:type="dcterms:W3CDTF">2019-10-30T14:48:00Z</dcterms:created>
  <dcterms:modified xsi:type="dcterms:W3CDTF">2019-10-30T16:40:00Z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