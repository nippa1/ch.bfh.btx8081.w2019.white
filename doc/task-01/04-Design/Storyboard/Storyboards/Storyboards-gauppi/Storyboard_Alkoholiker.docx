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4C3" w:rsidRPr="00C23F77" w:rsidRDefault="00BF14C3" w:rsidP="00BF14C3">
      <w:pPr>
        <w:spacing w:after="0" w:line="240" w:lineRule="auto"/>
        <w:rPr>
          <w:b/>
          <w:bCs/>
        </w:rPr>
      </w:pPr>
      <w:r w:rsidRPr="00C23F77">
        <w:rPr>
          <w:b/>
          <w:bCs/>
        </w:rPr>
        <w:t>Titel:</w:t>
      </w:r>
      <w:r w:rsidR="00511593">
        <w:rPr>
          <w:b/>
          <w:bCs/>
        </w:rPr>
        <w:t xml:space="preserve"> Alkoholiker in der Familie</w:t>
      </w:r>
      <w:bookmarkStart w:id="0" w:name="_GoBack"/>
      <w:bookmarkEnd w:id="0"/>
    </w:p>
    <w:p w:rsidR="00BF14C3" w:rsidRPr="00C23F77" w:rsidRDefault="00BF14C3" w:rsidP="00BF14C3">
      <w:pPr>
        <w:spacing w:after="0" w:line="240" w:lineRule="auto"/>
        <w:rPr>
          <w:b/>
          <w:bCs/>
        </w:rPr>
      </w:pPr>
      <w:r w:rsidRPr="00C23F77">
        <w:rPr>
          <w:b/>
          <w:bCs/>
        </w:rPr>
        <w:t>Datum:</w:t>
      </w:r>
      <w:r w:rsidR="00511593">
        <w:rPr>
          <w:b/>
          <w:bCs/>
        </w:rPr>
        <w:t xml:space="preserve"> 29.10.2019</w:t>
      </w:r>
    </w:p>
    <w:p w:rsidR="00BF14C3" w:rsidRPr="00C23F77" w:rsidRDefault="00BF14C3" w:rsidP="00BF14C3">
      <w:pPr>
        <w:spacing w:after="0" w:line="240" w:lineRule="auto"/>
        <w:rPr>
          <w:lang w:val="en-GB"/>
        </w:rPr>
      </w:pPr>
      <w:r w:rsidRPr="00C23F77">
        <w:rPr>
          <w:b/>
          <w:bCs/>
        </w:rPr>
        <w:t>Modul:</w:t>
      </w:r>
      <w:r w:rsidR="00C23F77">
        <w:rPr>
          <w:b/>
          <w:bCs/>
        </w:rPr>
        <w:t xml:space="preserve"> </w:t>
      </w:r>
      <w:r w:rsidR="00C23F77" w:rsidRPr="00C23F77">
        <w:t>Software Engineering and Design, BTX8081</w:t>
      </w:r>
    </w:p>
    <w:p w:rsidR="009141AE" w:rsidRDefault="009141AE"/>
    <w:tbl>
      <w:tblPr>
        <w:tblW w:w="10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0"/>
        <w:gridCol w:w="560"/>
        <w:gridCol w:w="4960"/>
      </w:tblGrid>
      <w:tr w:rsidR="00C23F77" w:rsidRPr="00C23F77" w:rsidTr="00C23F77">
        <w:trPr>
          <w:trHeight w:val="288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2</w:t>
            </w:r>
          </w:p>
        </w:tc>
      </w:tr>
      <w:tr w:rsidR="00C23F77" w:rsidRPr="00C23F77" w:rsidTr="00C23F77">
        <w:trPr>
          <w:trHeight w:val="3468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F77" w:rsidRPr="00C23F77" w:rsidRDefault="00511593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4A8D64BA" wp14:editId="09D9A1FA">
                  <wp:extent cx="2133600" cy="2228850"/>
                  <wp:effectExtent l="9525" t="0" r="9525" b="952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133600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F77" w:rsidRPr="00C23F77" w:rsidRDefault="00511593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5D63DA4A" wp14:editId="0F964A42">
                  <wp:extent cx="2197148" cy="2147885"/>
                  <wp:effectExtent l="5715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199914" cy="2150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F77" w:rsidRPr="00C23F77" w:rsidTr="00C23F77">
        <w:trPr>
          <w:trHeight w:val="792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  <w:r w:rsidR="00511593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Seit den letzten Monaten denkt Max Muster öfters an das Feierabendbier.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  <w:r w:rsidR="00511593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Es bleibt selten bei einem Glas. </w:t>
            </w:r>
          </w:p>
        </w:tc>
      </w:tr>
    </w:tbl>
    <w:p w:rsidR="00C23F77" w:rsidRDefault="00C23F77"/>
    <w:tbl>
      <w:tblPr>
        <w:tblW w:w="10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0"/>
        <w:gridCol w:w="560"/>
        <w:gridCol w:w="4960"/>
      </w:tblGrid>
      <w:tr w:rsidR="00C23F77" w:rsidRPr="00C23F77" w:rsidTr="00C23F77">
        <w:trPr>
          <w:trHeight w:val="288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4</w:t>
            </w:r>
          </w:p>
        </w:tc>
      </w:tr>
      <w:tr w:rsidR="00C23F77" w:rsidRPr="00C23F77" w:rsidTr="00C23F77">
        <w:trPr>
          <w:trHeight w:val="3468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F77" w:rsidRPr="00C23F77" w:rsidRDefault="00511593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3DA534EE" wp14:editId="0BA89D07">
                  <wp:extent cx="2172104" cy="2219324"/>
                  <wp:effectExtent l="0" t="4445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221963" cy="2270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F77" w:rsidRPr="00C23F77" w:rsidRDefault="00511593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615A3495" wp14:editId="76DBDA2F">
                  <wp:extent cx="2184076" cy="2152650"/>
                  <wp:effectExtent l="0" t="3492" r="3492" b="3493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200018" cy="2168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F77" w:rsidRPr="00C23F77" w:rsidTr="00C23F77">
        <w:trPr>
          <w:trHeight w:val="792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  <w:r w:rsidR="00511593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Die Familie sorgt sich über den Familien Vater. Sie mögen es nicht besonders, wenn er wiedermal zu viel trinkt.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  <w:r w:rsidR="00511593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Seine Frau kann den Mann dazu überreden einen Termin zu vereinbaren</w:t>
            </w:r>
          </w:p>
        </w:tc>
      </w:tr>
    </w:tbl>
    <w:p w:rsidR="00C23F77" w:rsidRDefault="00C23F77"/>
    <w:tbl>
      <w:tblPr>
        <w:tblW w:w="10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0"/>
        <w:gridCol w:w="560"/>
        <w:gridCol w:w="4960"/>
      </w:tblGrid>
      <w:tr w:rsidR="00C23F77" w:rsidRPr="00C23F77" w:rsidTr="00C23F77">
        <w:trPr>
          <w:trHeight w:val="288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6</w:t>
            </w:r>
          </w:p>
        </w:tc>
      </w:tr>
      <w:tr w:rsidR="00C23F77" w:rsidRPr="00C23F77" w:rsidTr="00C23F77">
        <w:trPr>
          <w:trHeight w:val="3468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F77" w:rsidRPr="00C23F77" w:rsidRDefault="00511593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11718D77" wp14:editId="218C579D">
                  <wp:extent cx="2157831" cy="2147887"/>
                  <wp:effectExtent l="508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163392" cy="2153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3F77" w:rsidRPr="00C23F77" w:rsidRDefault="00511593" w:rsidP="00C23F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08805145" wp14:editId="397BA068">
                  <wp:extent cx="2143741" cy="2257424"/>
                  <wp:effectExtent l="318" t="0" r="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199689" cy="2316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F77" w:rsidRPr="00C23F77" w:rsidTr="00C23F77">
        <w:trPr>
          <w:trHeight w:val="792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  <w:r w:rsidR="00511593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Die Frau begleitet ihren Mann zur Konsultation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23F77" w:rsidRPr="00C23F77" w:rsidRDefault="00C23F77" w:rsidP="00C23F7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  <w:r w:rsidR="00511593"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Während des Gesprächs notiert der Arzt wichtige Informationen sowie auch Diagnosen. </w:t>
            </w:r>
          </w:p>
        </w:tc>
      </w:tr>
    </w:tbl>
    <w:p w:rsidR="00C23F77" w:rsidRDefault="00C23F77" w:rsidP="00C23F77"/>
    <w:tbl>
      <w:tblPr>
        <w:tblW w:w="10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0"/>
        <w:gridCol w:w="560"/>
        <w:gridCol w:w="4960"/>
      </w:tblGrid>
      <w:tr w:rsidR="00511593" w:rsidRPr="00C23F77" w:rsidTr="006D6F25">
        <w:trPr>
          <w:trHeight w:val="288"/>
        </w:trPr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93" w:rsidRPr="00C23F77" w:rsidRDefault="00511593" w:rsidP="006D6F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593" w:rsidRPr="00C23F77" w:rsidRDefault="00511593" w:rsidP="006D6F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1593" w:rsidRPr="00C23F77" w:rsidRDefault="00511593" w:rsidP="006D6F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Szene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8</w:t>
            </w:r>
          </w:p>
        </w:tc>
      </w:tr>
      <w:tr w:rsidR="00511593" w:rsidRPr="00C23F77" w:rsidTr="006D6F25">
        <w:trPr>
          <w:trHeight w:val="3468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593" w:rsidRPr="00C23F77" w:rsidRDefault="00511593" w:rsidP="006D6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3A332A55" wp14:editId="51D202D5">
                  <wp:extent cx="2157410" cy="2298111"/>
                  <wp:effectExtent l="5715" t="0" r="1270" b="127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201577" cy="2345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593" w:rsidRPr="00C23F77" w:rsidRDefault="00511593" w:rsidP="006D6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1593" w:rsidRPr="00C23F77" w:rsidRDefault="00511593" w:rsidP="006D6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32C61501" wp14:editId="161DF168">
                  <wp:extent cx="2176463" cy="2191790"/>
                  <wp:effectExtent l="0" t="7620" r="6985" b="6985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205718" cy="2221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1593" w:rsidRPr="00C23F77" w:rsidTr="006D6F25">
        <w:trPr>
          <w:trHeight w:val="792"/>
        </w:trPr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11593" w:rsidRPr="00C23F77" w:rsidRDefault="00511593" w:rsidP="005115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>Diese werden danach ins System eingetragen (Scan oder abtippen)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1593" w:rsidRPr="00C23F77" w:rsidRDefault="00511593" w:rsidP="006D6F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</w:p>
        </w:tc>
        <w:tc>
          <w:tcPr>
            <w:tcW w:w="4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11593" w:rsidRPr="00C23F77" w:rsidRDefault="00511593" w:rsidP="006D6F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CH"/>
              </w:rPr>
            </w:pPr>
            <w:r w:rsidRPr="00C23F77">
              <w:rPr>
                <w:rFonts w:ascii="Calibri" w:eastAsia="Times New Roman" w:hAnsi="Calibri" w:cs="Calibri"/>
                <w:color w:val="000000"/>
                <w:lang w:eastAsia="de-CH"/>
              </w:rPr>
              <w:t>Beschreibung:</w:t>
            </w:r>
            <w:r>
              <w:rPr>
                <w:rFonts w:ascii="Calibri" w:eastAsia="Times New Roman" w:hAnsi="Calibri" w:cs="Calibri"/>
                <w:color w:val="000000"/>
                <w:lang w:eastAsia="de-CH"/>
              </w:rPr>
              <w:t xml:space="preserve"> Der Patient bekommt ein Rezept für eine Medikation mit Antabus.</w:t>
            </w:r>
          </w:p>
        </w:tc>
      </w:tr>
    </w:tbl>
    <w:p w:rsidR="00511593" w:rsidRDefault="00511593" w:rsidP="00C23F77"/>
    <w:sectPr w:rsidR="00511593" w:rsidSect="00C23F77">
      <w:pgSz w:w="11906" w:h="16838"/>
      <w:pgMar w:top="397" w:right="720" w:bottom="39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33C" w:rsidRDefault="006B533C" w:rsidP="00BF14C3">
      <w:pPr>
        <w:spacing w:after="0" w:line="240" w:lineRule="auto"/>
      </w:pPr>
      <w:r>
        <w:separator/>
      </w:r>
    </w:p>
  </w:endnote>
  <w:endnote w:type="continuationSeparator" w:id="0">
    <w:p w:rsidR="006B533C" w:rsidRDefault="006B533C" w:rsidP="00BF1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33C" w:rsidRDefault="006B533C" w:rsidP="00BF14C3">
      <w:pPr>
        <w:spacing w:after="0" w:line="240" w:lineRule="auto"/>
      </w:pPr>
      <w:r>
        <w:separator/>
      </w:r>
    </w:p>
  </w:footnote>
  <w:footnote w:type="continuationSeparator" w:id="0">
    <w:p w:rsidR="006B533C" w:rsidRDefault="006B533C" w:rsidP="00BF14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4C3"/>
    <w:rsid w:val="004F61AD"/>
    <w:rsid w:val="00511593"/>
    <w:rsid w:val="006B533C"/>
    <w:rsid w:val="009141AE"/>
    <w:rsid w:val="00BF14C3"/>
    <w:rsid w:val="00C2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24F087B-BB5C-43C4-8EC6-9A6AF393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F14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F14C3"/>
  </w:style>
  <w:style w:type="paragraph" w:styleId="Fuzeile">
    <w:name w:val="footer"/>
    <w:basedOn w:val="Standard"/>
    <w:link w:val="FuzeileZchn"/>
    <w:uiPriority w:val="99"/>
    <w:unhideWhenUsed/>
    <w:rsid w:val="00BF14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F1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</dc:creator>
  <cp:keywords/>
  <dc:description/>
  <cp:lastModifiedBy>David Gaupp</cp:lastModifiedBy>
  <cp:revision>2</cp:revision>
  <dcterms:created xsi:type="dcterms:W3CDTF">2019-10-30T13:20:00Z</dcterms:created>
  <dcterms:modified xsi:type="dcterms:W3CDTF">2019-10-30T13:20:00Z</dcterms:modified>
</cp:coreProperties>
</file>