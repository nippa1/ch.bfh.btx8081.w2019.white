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Titel:</w:t>
      </w:r>
      <w:r w:rsidR="003C7B47">
        <w:rPr>
          <w:b/>
          <w:bCs/>
        </w:rPr>
        <w:t xml:space="preserve"> Medikamenten</w:t>
      </w:r>
      <w:r w:rsidR="00032133">
        <w:rPr>
          <w:b/>
          <w:bCs/>
        </w:rPr>
        <w:t>abgabe Plausibilisierung</w:t>
      </w:r>
    </w:p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Datum: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C23F77">
        <w:rPr>
          <w:b/>
          <w:bCs/>
        </w:rPr>
        <w:t>Modul:</w:t>
      </w:r>
      <w:r w:rsidR="00C23F77">
        <w:rPr>
          <w:b/>
          <w:bCs/>
        </w:rPr>
        <w:t xml:space="preserve"> </w:t>
      </w:r>
      <w:r w:rsidR="00C23F77" w:rsidRPr="00C23F77">
        <w:t>Software Engineering and Design, BTX8081</w:t>
      </w:r>
    </w:p>
    <w:p w:rsidR="009141AE" w:rsidRDefault="009141AE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A4E" w:rsidRDefault="00811A4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</w:pPr>
          </w:p>
          <w:p w:rsidR="00811A4E" w:rsidRDefault="00811A4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906015" cy="2085975"/>
                  <wp:effectExtent l="0" t="0" r="889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25" t="39935" r="12788" b="19575"/>
                          <a:stretch/>
                        </pic:blipFill>
                        <pic:spPr bwMode="auto">
                          <a:xfrm>
                            <a:off x="0" y="0"/>
                            <a:ext cx="2908252" cy="2087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811A4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2CC3DA60" wp14:editId="709D5250">
                  <wp:extent cx="2335580" cy="2156248"/>
                  <wp:effectExtent l="0" t="0" r="762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74" t="22820" r="8333" b="22820"/>
                          <a:stretch/>
                        </pic:blipFill>
                        <pic:spPr bwMode="auto">
                          <a:xfrm>
                            <a:off x="0" y="0"/>
                            <a:ext cx="2344658" cy="2164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3D5E4B" w:rsidRPr="00C23F77" w:rsidRDefault="003D5E4B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Arzt führt Gespräch mit Patienten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3D5E4B" w:rsidRPr="00C23F77" w:rsidRDefault="003D5E4B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Fragt ihn nach, wie es ihm gehe… und notiert sein Befinden im System.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A4E" w:rsidRDefault="00811A4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</w:pPr>
          </w:p>
          <w:p w:rsidR="00C23F77" w:rsidRPr="00C23F77" w:rsidRDefault="00811A4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657475" cy="2056402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66" t="28526" r="9753" b="24641"/>
                          <a:stretch/>
                        </pic:blipFill>
                        <pic:spPr bwMode="auto">
                          <a:xfrm>
                            <a:off x="0" y="0"/>
                            <a:ext cx="2664515" cy="206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A4E" w:rsidRDefault="00811A4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</w:pPr>
          </w:p>
          <w:p w:rsidR="00C23F77" w:rsidRPr="00C23F77" w:rsidRDefault="00811A4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569463" cy="1876559"/>
                  <wp:effectExtent l="0" t="0" r="254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6" t="32616" b="17859"/>
                          <a:stretch/>
                        </pic:blipFill>
                        <pic:spPr bwMode="auto">
                          <a:xfrm>
                            <a:off x="0" y="0"/>
                            <a:ext cx="2575820" cy="188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3D5E4B" w:rsidRPr="00C23F77" w:rsidRDefault="003D5E4B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Patient sagt, dass er das Medikament </w:t>
            </w:r>
            <w:r w:rsidR="003E7ABF">
              <w:rPr>
                <w:rFonts w:ascii="Calibri" w:eastAsia="Times New Roman" w:hAnsi="Calibri" w:cs="Calibri"/>
                <w:color w:val="000000"/>
                <w:lang w:eastAsia="de-CH"/>
              </w:rPr>
              <w:t>aufgebraucht hat. Der Arzt überprüft im System ob das wirklich sein kann (Plausibilisierung)</w:t>
            </w:r>
            <w:r w:rsidR="00032133"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  <w:bookmarkStart w:id="0" w:name="_GoBack"/>
            <w:bookmarkEnd w:id="0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3E7ABF" w:rsidRPr="00C23F77" w:rsidRDefault="003E7ABF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Er ordnet neue Medikamente.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A4E" w:rsidRDefault="00811A4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</w:pPr>
          </w:p>
          <w:p w:rsidR="00C23F77" w:rsidRPr="00C23F77" w:rsidRDefault="00811A4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749779" cy="135255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1" t="21421" r="2299" b="42734"/>
                          <a:stretch/>
                        </pic:blipFill>
                        <pic:spPr bwMode="auto">
                          <a:xfrm>
                            <a:off x="0" y="0"/>
                            <a:ext cx="2751987" cy="135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A4E" w:rsidRDefault="00811A4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</w:pPr>
          </w:p>
          <w:p w:rsidR="00C23F77" w:rsidRPr="00C23F77" w:rsidRDefault="00811A4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895600" cy="1573276"/>
                  <wp:effectExtent l="0" t="0" r="0" b="825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93" t="21205" b="43703"/>
                          <a:stretch/>
                        </pic:blipFill>
                        <pic:spPr bwMode="auto">
                          <a:xfrm>
                            <a:off x="0" y="0"/>
                            <a:ext cx="2902846" cy="1577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Beschreibung:</w:t>
            </w:r>
          </w:p>
          <w:p w:rsidR="003E7ABF" w:rsidRDefault="003E7ABF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Für den Patienten druckt er ein Blatt aus mit folgenden Informationen:</w:t>
            </w:r>
          </w:p>
          <w:p w:rsidR="003E7ABF" w:rsidRDefault="003E7ABF" w:rsidP="003E7AB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Der nächste Termin</w:t>
            </w:r>
          </w:p>
          <w:p w:rsidR="003E7ABF" w:rsidRDefault="003E7ABF" w:rsidP="003E7AB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Medikamente</w:t>
            </w:r>
          </w:p>
          <w:p w:rsidR="003E7ABF" w:rsidRPr="003E7ABF" w:rsidRDefault="003E7ABF" w:rsidP="003E7AB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Ziele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3E7ABF" w:rsidRPr="00C23F77" w:rsidRDefault="003E7ABF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Verabschiedung</w:t>
            </w:r>
          </w:p>
        </w:tc>
      </w:tr>
    </w:tbl>
    <w:p w:rsidR="00C23F77" w:rsidRDefault="00C23F77" w:rsidP="00C23F77"/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38E" w:rsidRDefault="00ED738E" w:rsidP="00BF14C3">
      <w:pPr>
        <w:spacing w:after="0" w:line="240" w:lineRule="auto"/>
      </w:pPr>
      <w:r>
        <w:separator/>
      </w:r>
    </w:p>
  </w:endnote>
  <w:endnote w:type="continuationSeparator" w:id="0">
    <w:p w:rsidR="00ED738E" w:rsidRDefault="00ED738E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38E" w:rsidRDefault="00ED738E" w:rsidP="00BF14C3">
      <w:pPr>
        <w:spacing w:after="0" w:line="240" w:lineRule="auto"/>
      </w:pPr>
      <w:r>
        <w:separator/>
      </w:r>
    </w:p>
  </w:footnote>
  <w:footnote w:type="continuationSeparator" w:id="0">
    <w:p w:rsidR="00ED738E" w:rsidRDefault="00ED738E" w:rsidP="00BF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BD6"/>
    <w:multiLevelType w:val="hybridMultilevel"/>
    <w:tmpl w:val="9DF42DDA"/>
    <w:lvl w:ilvl="0" w:tplc="DED667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032133"/>
    <w:rsid w:val="003C7B47"/>
    <w:rsid w:val="003D5E4B"/>
    <w:rsid w:val="003E7ABF"/>
    <w:rsid w:val="004F61AD"/>
    <w:rsid w:val="00811A4E"/>
    <w:rsid w:val="009141AE"/>
    <w:rsid w:val="00BF14C3"/>
    <w:rsid w:val="00C23F77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6A5B5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A4E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E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Selvasingham Sugeelan</cp:lastModifiedBy>
  <cp:revision>7</cp:revision>
  <dcterms:created xsi:type="dcterms:W3CDTF">2019-10-28T11:40:00Z</dcterms:created>
  <dcterms:modified xsi:type="dcterms:W3CDTF">2019-10-29T16:02:00Z</dcterms:modified>
</cp:coreProperties>
</file>