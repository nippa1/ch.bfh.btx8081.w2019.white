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46" w:rsidRPr="00690FD1" w:rsidRDefault="00A80C46" w:rsidP="006D06D5">
      <w:pPr>
        <w:pStyle w:val="Listenabsatz"/>
        <w:pBdr>
          <w:bottom w:val="single" w:sz="4" w:space="1" w:color="auto"/>
        </w:pBdr>
        <w:tabs>
          <w:tab w:val="left" w:pos="142"/>
        </w:tabs>
        <w:ind w:left="0"/>
        <w:rPr>
          <w:rFonts w:cs="Times New Roman"/>
          <w:b/>
          <w:iCs/>
          <w:szCs w:val="24"/>
        </w:rPr>
      </w:pPr>
      <w:proofErr w:type="spellStart"/>
      <w:r>
        <w:rPr>
          <w:rFonts w:cs="Times New Roman"/>
          <w:b/>
          <w:iCs/>
          <w:szCs w:val="24"/>
        </w:rPr>
        <w:t>Synthesize</w:t>
      </w:r>
      <w:proofErr w:type="spellEnd"/>
    </w:p>
    <w:p w:rsidR="006D06D5" w:rsidRPr="00690FD1" w:rsidRDefault="006D06D5" w:rsidP="00A52724">
      <w:pPr>
        <w:pStyle w:val="Listenabsatz"/>
        <w:tabs>
          <w:tab w:val="left" w:pos="142"/>
        </w:tabs>
        <w:ind w:left="0"/>
        <w:rPr>
          <w:rFonts w:cs="Times New Roman"/>
          <w:b/>
          <w:iCs/>
          <w:szCs w:val="24"/>
        </w:rPr>
      </w:pPr>
    </w:p>
    <w:p w:rsidR="006D06D5" w:rsidRPr="00690FD1" w:rsidRDefault="006D06D5"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690FD1">
        <w:rPr>
          <w:rFonts w:cs="Times New Roman"/>
          <w:b/>
          <w:iCs/>
          <w:szCs w:val="24"/>
        </w:rPr>
        <w:t>Task:</w:t>
      </w:r>
    </w:p>
    <w:p w:rsidR="006D06D5" w:rsidRDefault="00A80C46"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Pr>
          <w:noProof/>
        </w:rPr>
        <w:drawing>
          <wp:inline distT="114300" distB="114300" distL="114300" distR="114300" wp14:anchorId="1CFCA27B" wp14:editId="22F208FA">
            <wp:extent cx="2622771" cy="3084797"/>
            <wp:effectExtent l="0" t="0" r="6350" b="190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1"/>
                    <a:srcRect l="4162" t="12823" r="50079" b="4243"/>
                    <a:stretch/>
                  </pic:blipFill>
                  <pic:spPr bwMode="auto">
                    <a:xfrm>
                      <a:off x="0" y="0"/>
                      <a:ext cx="2623834" cy="3086048"/>
                    </a:xfrm>
                    <a:prstGeom prst="rect">
                      <a:avLst/>
                    </a:prstGeom>
                    <a:ln>
                      <a:noFill/>
                    </a:ln>
                    <a:extLst>
                      <a:ext uri="{53640926-AAD7-44D8-BBD7-CCE9431645EC}">
                        <a14:shadowObscured xmlns:a14="http://schemas.microsoft.com/office/drawing/2010/main"/>
                      </a:ext>
                    </a:extLst>
                  </pic:spPr>
                </pic:pic>
              </a:graphicData>
            </a:graphic>
          </wp:inline>
        </w:drawing>
      </w:r>
    </w:p>
    <w:p w:rsidR="00185280" w:rsidRDefault="00185280"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p>
    <w:p w:rsidR="00185280" w:rsidRPr="00690FD1" w:rsidRDefault="00185280"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185280">
        <w:rPr>
          <w:rFonts w:cs="Times New Roman"/>
          <w:b/>
          <w:iCs/>
          <w:szCs w:val="24"/>
        </w:rPr>
        <w:drawing>
          <wp:inline distT="0" distB="0" distL="0" distR="0" wp14:anchorId="0ECA0D70" wp14:editId="1B2594F4">
            <wp:extent cx="6004560" cy="1150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560" cy="1150620"/>
                    </a:xfrm>
                    <a:prstGeom prst="rect">
                      <a:avLst/>
                    </a:prstGeom>
                  </pic:spPr>
                </pic:pic>
              </a:graphicData>
            </a:graphic>
          </wp:inline>
        </w:drawing>
      </w:r>
    </w:p>
    <w:p w:rsidR="00C5275A" w:rsidRDefault="00C5275A">
      <w:pPr>
        <w:tabs>
          <w:tab w:val="clear" w:pos="5387"/>
        </w:tabs>
        <w:spacing w:after="160" w:line="259" w:lineRule="auto"/>
        <w:rPr>
          <w:rFonts w:cs="Times New Roman"/>
          <w:b/>
          <w:iCs/>
          <w:szCs w:val="24"/>
        </w:rPr>
      </w:pPr>
      <w:r>
        <w:rPr>
          <w:rFonts w:cs="Times New Roman"/>
          <w:b/>
          <w:iCs/>
          <w:szCs w:val="24"/>
        </w:rPr>
        <w:br w:type="page"/>
      </w:r>
    </w:p>
    <w:p w:rsidR="006D06D5" w:rsidRPr="00690FD1" w:rsidRDefault="006D06D5" w:rsidP="00A52724">
      <w:pPr>
        <w:pStyle w:val="Listenabsatz"/>
        <w:tabs>
          <w:tab w:val="left" w:pos="142"/>
        </w:tabs>
        <w:ind w:left="0"/>
        <w:rPr>
          <w:rFonts w:cs="Times New Roman"/>
          <w:b/>
          <w:iCs/>
          <w:szCs w:val="24"/>
        </w:rPr>
      </w:pPr>
    </w:p>
    <w:p w:rsidR="006D06D5" w:rsidRDefault="00A80C46" w:rsidP="00A80C46">
      <w:pPr>
        <w:pStyle w:val="berschrift1"/>
      </w:pPr>
      <w:r>
        <w:t>Personas</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8"/>
          <w:szCs w:val="28"/>
        </w:rPr>
      </w:pPr>
      <w:r w:rsidRPr="00EA70F6">
        <w:rPr>
          <w:rFonts w:ascii="Helvetica" w:hAnsi="Helvetica" w:cs="Helvetica"/>
          <w:b/>
          <w:bCs/>
          <w:sz w:val="28"/>
          <w:szCs w:val="28"/>
        </w:rPr>
        <w:t>Bernardo Cruz</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Kinder: Nein</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Wohnort: Bern</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Jahreseinkommen: 35‘000 (ohne Sozialleistung)</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Wohnung / Haus: Mietwohnung</w:t>
      </w:r>
    </w:p>
    <w:p w:rsidR="00C5275A" w:rsidRPr="001502F0"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Rolle: Automechaniker, Kleingarage in Bern</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Skills: Reparaturen- und Wartungsarbeiten</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Bernardo Cruz ist 38 Jahre alt und lebt in Bern. Er arbeitet als Hilfsmechaniker in einer kleinen Garage. Er arbeitet Teilzeit und verbringt seine Freizeit mehrheitlich Zuhause. Er bezieht seit Jahren Sozialhilfe und lebt seit einigen Monaten getrennt von seiner Ehefrau. In seinem Beruf ist er hauptsächlich mit Reparaturarbeiten beschäftigt und ist mit seiner Arbeit unterfordert. Er besitzt ein teures Leasingauto, denn er für die nächsten vier Jahren gemietet hat. Er hat eine gute Beziehung zu seiner Mutter. Mit den anderen Familienmitgliedern hat er sich seit längerem distanziert. An den Wochenenden trinkt er starke Getränke, wie Whiskey und Wodka. </w:t>
      </w: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Herausforderung: </w:t>
      </w:r>
    </w:p>
    <w:p w:rsidR="00C5275A"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Unsicher über zukünftige Jobperspektiven</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Die Trennung verarbeiten</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Finanzielle Probleme in Griff bekommen</w:t>
      </w:r>
    </w:p>
    <w:p w:rsidR="00C5275A" w:rsidRPr="001502F0"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Er kann ohne ein Feierabend Bier nicht ruhig schlafen</w:t>
      </w: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Freizeit: </w:t>
      </w:r>
    </w:p>
    <w:p w:rsidR="00C5275A" w:rsidRPr="001502F0"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 xml:space="preserve">Schaut gerne Serien auf Netflix </w:t>
      </w:r>
    </w:p>
    <w:p w:rsidR="00C5275A"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F</w:t>
      </w:r>
      <w:r>
        <w:rPr>
          <w:rFonts w:ascii="Helvetica" w:hAnsi="Helvetica" w:cs="Helvetica"/>
        </w:rPr>
        <w:t>ä</w:t>
      </w:r>
      <w:r w:rsidRPr="001502F0">
        <w:rPr>
          <w:rFonts w:ascii="Helvetica" w:hAnsi="Helvetica" w:cs="Helvetica"/>
        </w:rPr>
        <w:t>hrt gerne getun</w:t>
      </w:r>
      <w:r>
        <w:rPr>
          <w:rFonts w:ascii="Helvetica" w:hAnsi="Helvetica" w:cs="Helvetica"/>
        </w:rPr>
        <w:t xml:space="preserve">te </w:t>
      </w:r>
      <w:r w:rsidRPr="001502F0">
        <w:rPr>
          <w:rFonts w:ascii="Helvetica" w:hAnsi="Helvetica" w:cs="Helvetica"/>
        </w:rPr>
        <w:t>Autos</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 xml:space="preserve">Er spaziert gerne </w:t>
      </w: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Ansprüche:</w:t>
      </w:r>
    </w:p>
    <w:p w:rsidR="00C5275A" w:rsidRDefault="00C5275A" w:rsidP="00C5275A">
      <w:pPr>
        <w:rPr>
          <w:rFonts w:ascii="Helvetica" w:hAnsi="Helvetica" w:cs="Helvetica"/>
        </w:rPr>
      </w:pPr>
      <w:r>
        <w:rPr>
          <w:rFonts w:ascii="Helvetica" w:hAnsi="Helvetica" w:cs="Helvetica"/>
        </w:rPr>
        <w:t>Hoch, wenn es um Autos geht. Sein Auto bekommt nur das Beste.</w:t>
      </w:r>
    </w:p>
    <w:p w:rsidR="00C5275A" w:rsidRPr="00EA70F6" w:rsidRDefault="00C5275A" w:rsidP="00C5275A">
      <w:pPr>
        <w:rPr>
          <w:rFonts w:ascii="Helvetica" w:hAnsi="Helvetica" w:cs="Helvetica"/>
        </w:rPr>
      </w:pPr>
      <w:r>
        <w:rPr>
          <w:rFonts w:ascii="Helvetica" w:hAnsi="Helvetica" w:cs="Helvetica"/>
        </w:rPr>
        <w:t>Komfortansprüche: sind niedrig</w:t>
      </w:r>
    </w:p>
    <w:p w:rsidR="00C5275A" w:rsidRPr="001502F0" w:rsidRDefault="00C5275A" w:rsidP="00C5275A">
      <w:pPr>
        <w:pStyle w:val="Listenabsatz"/>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Kleidungsstil: </w:t>
      </w:r>
    </w:p>
    <w:p w:rsidR="00C5275A" w:rsidRDefault="00C5275A" w:rsidP="00C5275A">
      <w:pPr>
        <w:rPr>
          <w:rFonts w:ascii="Helvetica" w:hAnsi="Helvetica" w:cs="Helvetica"/>
        </w:rPr>
      </w:pPr>
      <w:r>
        <w:rPr>
          <w:rFonts w:ascii="Helvetica" w:hAnsi="Helvetica" w:cs="Helvetica"/>
        </w:rPr>
        <w:t>meist schlicht und bequem</w:t>
      </w: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8"/>
          <w:szCs w:val="28"/>
        </w:rPr>
      </w:pPr>
      <w:r>
        <w:rPr>
          <w:rFonts w:ascii="Helvetica" w:hAnsi="Helvetica" w:cs="Helvetica"/>
          <w:b/>
          <w:bCs/>
          <w:sz w:val="28"/>
          <w:szCs w:val="28"/>
        </w:rPr>
        <w:lastRenderedPageBreak/>
        <w:t>Alina Berchtold</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Kinder: Nein</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Wohnort: Bern</w:t>
      </w:r>
    </w:p>
    <w:p w:rsidR="00C5275A" w:rsidRPr="00EA70F6"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 xml:space="preserve">Jahreseinkommen: </w:t>
      </w:r>
      <w:r>
        <w:rPr>
          <w:rFonts w:ascii="Helvetica" w:hAnsi="Helvetica" w:cs="Helvetica"/>
        </w:rPr>
        <w:t>ca. 20</w:t>
      </w:r>
      <w:r w:rsidRPr="00EA70F6">
        <w:rPr>
          <w:rFonts w:ascii="Helvetica" w:hAnsi="Helvetica" w:cs="Helvetica"/>
        </w:rPr>
        <w:t xml:space="preserve">‘000 </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EA70F6">
        <w:rPr>
          <w:rFonts w:ascii="Helvetica" w:hAnsi="Helvetica" w:cs="Helvetica"/>
        </w:rPr>
        <w:t>Wohnung / Haus: Mietwohnung</w:t>
      </w:r>
      <w:r>
        <w:rPr>
          <w:rFonts w:ascii="Helvetica" w:hAnsi="Helvetica" w:cs="Helvetica"/>
        </w:rPr>
        <w:t xml:space="preserve"> (wohnt bei ihren Eltern)</w:t>
      </w:r>
    </w:p>
    <w:p w:rsidR="00C5275A" w:rsidRPr="001502F0"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Rolle: Studentin, Uni Bern</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Skills: Rechnungswesen, Marketing, Sprachbegabt</w:t>
      </w:r>
    </w:p>
    <w:p w:rsidR="00C5275A" w:rsidRDefault="00C5275A" w:rsidP="00C527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Ist eine Junge Studentin, die vor einem Jahr die Studienrichtung gewechselt hat. Sie war überfordert mit dem Medizinstudium. Nebst dem neu angefangenen Studium (BWL) arbeitet sie Teilzeit in einem Bar. Jeden Freitag arbeitet sie in einem berühmten Club in der Stadt. In den Clubs lernt sie viele alkohol- und drogenabhängige Studenten. Als Ihr Vater vor einigen Monaten gestorben ist, trinkt sie täglich Alkohol, um die Sorgen zu vergessen. Sie hat eine gute Beziehung zu ihrer Mutter, die in Zürich wohnhaft ist. Alina lebt in einem WG mit weiteren 5 Studenten. Mit ihrem Jahreseinkommen kommt sie knapp über die Runden. </w:t>
      </w: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Herausforderung: </w:t>
      </w:r>
    </w:p>
    <w:p w:rsidR="00C5275A"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Unsicher über zukünftige Jobperspektiven</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Mit der Schule überfordert</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Todesfall in der Familie verarbeiten</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Stress abbauen</w:t>
      </w:r>
    </w:p>
    <w:p w:rsidR="00C5275A" w:rsidRDefault="00C5275A" w:rsidP="00C5275A">
      <w:pPr>
        <w:pStyle w:val="Listenabsatz"/>
        <w:numPr>
          <w:ilvl w:val="0"/>
          <w:numId w:val="32"/>
        </w:numPr>
        <w:spacing w:after="0" w:line="240" w:lineRule="auto"/>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Freizeit: </w:t>
      </w:r>
    </w:p>
    <w:p w:rsidR="00C5275A" w:rsidRDefault="00C5275A" w:rsidP="00C5275A">
      <w:pPr>
        <w:pStyle w:val="Listenabsatz"/>
        <w:numPr>
          <w:ilvl w:val="0"/>
          <w:numId w:val="32"/>
        </w:numPr>
        <w:spacing w:after="0" w:line="240" w:lineRule="auto"/>
        <w:rPr>
          <w:rFonts w:ascii="Helvetica" w:hAnsi="Helvetica" w:cs="Helvetica"/>
        </w:rPr>
      </w:pPr>
      <w:r w:rsidRPr="001502F0">
        <w:rPr>
          <w:rFonts w:ascii="Helvetica" w:hAnsi="Helvetica" w:cs="Helvetica"/>
        </w:rPr>
        <w:t xml:space="preserve">Schaut gerne Serien auf Netflix </w:t>
      </w:r>
    </w:p>
    <w:p w:rsidR="00C5275A"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 xml:space="preserve">Macht diverse Sportarten im </w:t>
      </w:r>
      <w:proofErr w:type="spellStart"/>
      <w:r>
        <w:rPr>
          <w:rFonts w:ascii="Helvetica" w:hAnsi="Helvetica" w:cs="Helvetica"/>
        </w:rPr>
        <w:t>UniSport</w:t>
      </w:r>
      <w:proofErr w:type="spellEnd"/>
    </w:p>
    <w:p w:rsidR="00C5275A" w:rsidRPr="001502F0" w:rsidRDefault="00C5275A" w:rsidP="00C5275A">
      <w:pPr>
        <w:pStyle w:val="Listenabsatz"/>
        <w:numPr>
          <w:ilvl w:val="0"/>
          <w:numId w:val="32"/>
        </w:numPr>
        <w:spacing w:after="0" w:line="240" w:lineRule="auto"/>
        <w:rPr>
          <w:rFonts w:ascii="Helvetica" w:hAnsi="Helvetica" w:cs="Helvetica"/>
        </w:rPr>
      </w:pPr>
      <w:r>
        <w:rPr>
          <w:rFonts w:ascii="Helvetica" w:hAnsi="Helvetica" w:cs="Helvetica"/>
        </w:rPr>
        <w:t>Sie kocht gerne</w:t>
      </w: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Ansprüche:</w:t>
      </w:r>
    </w:p>
    <w:p w:rsidR="00C5275A" w:rsidRPr="00EA70F6" w:rsidRDefault="00C5275A" w:rsidP="00C5275A">
      <w:pPr>
        <w:rPr>
          <w:rFonts w:ascii="Helvetica" w:hAnsi="Helvetica" w:cs="Helvetica"/>
        </w:rPr>
      </w:pPr>
      <w:r>
        <w:rPr>
          <w:rFonts w:ascii="Helvetica" w:hAnsi="Helvetica" w:cs="Helvetica"/>
        </w:rPr>
        <w:t xml:space="preserve">Allgemein niedrig, nur bei Schuhen gibt sie viel Geld aus. </w:t>
      </w:r>
    </w:p>
    <w:p w:rsidR="00C5275A" w:rsidRPr="001502F0" w:rsidRDefault="00C5275A" w:rsidP="00C5275A">
      <w:pPr>
        <w:pStyle w:val="Listenabsatz"/>
        <w:rPr>
          <w:rFonts w:ascii="Helvetica" w:hAnsi="Helvetica" w:cs="Helvetica"/>
        </w:rPr>
      </w:pPr>
    </w:p>
    <w:p w:rsidR="00C5275A" w:rsidRDefault="00C5275A" w:rsidP="00C5275A">
      <w:pPr>
        <w:rPr>
          <w:rFonts w:ascii="Helvetica" w:hAnsi="Helvetica" w:cs="Helvetica"/>
        </w:rPr>
      </w:pPr>
    </w:p>
    <w:p w:rsidR="00C5275A" w:rsidRDefault="00C5275A" w:rsidP="00C5275A">
      <w:pPr>
        <w:rPr>
          <w:rFonts w:ascii="Helvetica" w:hAnsi="Helvetica" w:cs="Helvetica"/>
        </w:rPr>
      </w:pPr>
      <w:r>
        <w:rPr>
          <w:rFonts w:ascii="Helvetica" w:hAnsi="Helvetica" w:cs="Helvetica"/>
        </w:rPr>
        <w:t xml:space="preserve">Kleidungsstil: </w:t>
      </w:r>
    </w:p>
    <w:p w:rsidR="00C5275A" w:rsidRDefault="00C5275A" w:rsidP="00C5275A">
      <w:pPr>
        <w:rPr>
          <w:rFonts w:ascii="Helvetica" w:hAnsi="Helvetica" w:cs="Helvetica"/>
        </w:rPr>
      </w:pPr>
      <w:r>
        <w:rPr>
          <w:rFonts w:ascii="Helvetica" w:hAnsi="Helvetica" w:cs="Helvetica"/>
        </w:rPr>
        <w:t>Sehr modern und elegant</w:t>
      </w:r>
    </w:p>
    <w:p w:rsidR="00C5275A" w:rsidRDefault="00C5275A" w:rsidP="00C5275A">
      <w:pPr>
        <w:rPr>
          <w:rFonts w:ascii="Helvetica" w:hAnsi="Helvetica" w:cs="Helvetica"/>
        </w:rPr>
      </w:pPr>
    </w:p>
    <w:p w:rsidR="00C5275A" w:rsidRPr="00343F60" w:rsidRDefault="00C5275A" w:rsidP="00C5275A">
      <w:pPr>
        <w:rPr>
          <w:rFonts w:ascii="Helvetica" w:hAnsi="Helvetica" w:cs="Helvetica"/>
          <w:lang w:val="de-DE"/>
        </w:rPr>
      </w:pPr>
    </w:p>
    <w:p w:rsidR="00C5275A" w:rsidRPr="00C5275A" w:rsidRDefault="00C5275A" w:rsidP="00C5275A"/>
    <w:p w:rsidR="00EE5979" w:rsidRDefault="00EE5979" w:rsidP="00EE5979">
      <w:pPr>
        <w:pStyle w:val="berschrift1"/>
        <w:rPr>
          <w:lang w:val="fr-CH"/>
        </w:rPr>
      </w:pPr>
      <w:bookmarkStart w:id="0" w:name="_Toc23176308"/>
      <w:proofErr w:type="spellStart"/>
      <w:r w:rsidRPr="00D971FA">
        <w:rPr>
          <w:lang w:val="fr-CH"/>
        </w:rPr>
        <w:t>Nutzerbedürfnisse</w:t>
      </w:r>
      <w:proofErr w:type="spellEnd"/>
      <w:r w:rsidRPr="00D971FA">
        <w:rPr>
          <w:lang w:val="fr-CH"/>
        </w:rPr>
        <w:t>, -</w:t>
      </w:r>
      <w:proofErr w:type="spellStart"/>
      <w:r w:rsidRPr="00D971FA">
        <w:rPr>
          <w:lang w:val="fr-CH"/>
        </w:rPr>
        <w:t>ziele</w:t>
      </w:r>
      <w:proofErr w:type="spellEnd"/>
      <w:r w:rsidRPr="00D971FA">
        <w:rPr>
          <w:lang w:val="fr-CH"/>
        </w:rPr>
        <w:t xml:space="preserve"> </w:t>
      </w:r>
      <w:proofErr w:type="spellStart"/>
      <w:r w:rsidRPr="00D971FA">
        <w:rPr>
          <w:lang w:val="fr-CH"/>
        </w:rPr>
        <w:t>und</w:t>
      </w:r>
      <w:proofErr w:type="spellEnd"/>
      <w:r w:rsidRPr="00D971FA">
        <w:rPr>
          <w:lang w:val="fr-CH"/>
        </w:rPr>
        <w:t xml:space="preserve"> -</w:t>
      </w:r>
      <w:proofErr w:type="spellStart"/>
      <w:r>
        <w:rPr>
          <w:lang w:val="fr-CH"/>
        </w:rPr>
        <w:t>s</w:t>
      </w:r>
      <w:r w:rsidRPr="00D971FA">
        <w:rPr>
          <w:lang w:val="fr-CH"/>
        </w:rPr>
        <w:t>chwachstellen</w:t>
      </w:r>
      <w:bookmarkEnd w:id="0"/>
      <w:proofErr w:type="spellEnd"/>
    </w:p>
    <w:p w:rsidR="00185280" w:rsidRDefault="00185280" w:rsidP="00185280">
      <w:pPr>
        <w:rPr>
          <w:lang w:val="fr-CH"/>
        </w:rPr>
      </w:pPr>
    </w:p>
    <w:p w:rsidR="00185280" w:rsidRDefault="00185280" w:rsidP="00185280">
      <w:pPr>
        <w:rPr>
          <w:lang w:val="fr-CH"/>
        </w:rPr>
      </w:pPr>
    </w:p>
    <w:p w:rsidR="00185280" w:rsidRDefault="00185280" w:rsidP="00185280">
      <w:pPr>
        <w:pStyle w:val="berschrift1"/>
        <w:rPr>
          <w:lang w:val="fr-CH"/>
        </w:rPr>
      </w:pPr>
      <w:proofErr w:type="spellStart"/>
      <w:r>
        <w:rPr>
          <w:lang w:val="fr-CH"/>
        </w:rPr>
        <w:lastRenderedPageBreak/>
        <w:t>Resultat</w:t>
      </w:r>
      <w:proofErr w:type="spellEnd"/>
      <w:r>
        <w:rPr>
          <w:lang w:val="fr-CH"/>
        </w:rPr>
        <w:t xml:space="preserve"> (</w:t>
      </w:r>
      <w:proofErr w:type="spellStart"/>
      <w:r>
        <w:rPr>
          <w:lang w:val="fr-CH"/>
        </w:rPr>
        <w:t>erste</w:t>
      </w:r>
      <w:proofErr w:type="spellEnd"/>
      <w:r>
        <w:rPr>
          <w:lang w:val="fr-CH"/>
        </w:rPr>
        <w:t xml:space="preserve"> </w:t>
      </w:r>
      <w:proofErr w:type="spellStart"/>
      <w:r>
        <w:rPr>
          <w:lang w:val="fr-CH"/>
        </w:rPr>
        <w:t>Iteration</w:t>
      </w:r>
      <w:proofErr w:type="spellEnd"/>
      <w:r>
        <w:rPr>
          <w:lang w:val="fr-CH"/>
        </w:rPr>
        <w:t>)</w:t>
      </w:r>
    </w:p>
    <w:p w:rsidR="00185280" w:rsidRDefault="00185280" w:rsidP="00185280">
      <w:pPr>
        <w:rPr>
          <w:lang w:val="fr-CH"/>
        </w:rPr>
      </w:pPr>
      <w:bookmarkStart w:id="1" w:name="_GoBack"/>
      <w:bookmarkEnd w:id="1"/>
    </w:p>
    <w:p w:rsidR="00185280" w:rsidRDefault="00185280" w:rsidP="00185280">
      <w:pPr>
        <w:rPr>
          <w:lang w:val="fr-CH"/>
        </w:rPr>
      </w:pPr>
    </w:p>
    <w:p w:rsidR="00185280" w:rsidRPr="00185280" w:rsidRDefault="00185280" w:rsidP="00185280">
      <w:pPr>
        <w:pStyle w:val="berschrift1"/>
        <w:rPr>
          <w:lang w:val="fr-CH"/>
        </w:rPr>
      </w:pPr>
      <w:proofErr w:type="spellStart"/>
      <w:r>
        <w:rPr>
          <w:lang w:val="fr-CH"/>
        </w:rPr>
        <w:t>Resultat</w:t>
      </w:r>
      <w:proofErr w:type="spellEnd"/>
      <w:r>
        <w:rPr>
          <w:lang w:val="fr-CH"/>
        </w:rPr>
        <w:t xml:space="preserve"> (</w:t>
      </w:r>
      <w:proofErr w:type="spellStart"/>
      <w:r>
        <w:rPr>
          <w:lang w:val="fr-CH"/>
        </w:rPr>
        <w:t>zweite</w:t>
      </w:r>
      <w:proofErr w:type="spellEnd"/>
      <w:r>
        <w:rPr>
          <w:lang w:val="fr-CH"/>
        </w:rPr>
        <w:t xml:space="preserve"> </w:t>
      </w:r>
      <w:proofErr w:type="spellStart"/>
      <w:r>
        <w:rPr>
          <w:lang w:val="fr-CH"/>
        </w:rPr>
        <w:t>Iteration</w:t>
      </w:r>
      <w:proofErr w:type="spellEnd"/>
      <w:r>
        <w:rPr>
          <w:lang w:val="fr-CH"/>
        </w:rPr>
        <w:t>)</w:t>
      </w:r>
    </w:p>
    <w:sectPr w:rsidR="00185280" w:rsidRPr="00185280" w:rsidSect="00ED6423">
      <w:headerReference w:type="default" r:id="rId13"/>
      <w:footerReference w:type="default" r:id="rId14"/>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EF0" w:rsidRDefault="00541EF0" w:rsidP="00DD29EF">
      <w:pPr>
        <w:spacing w:line="240" w:lineRule="auto"/>
      </w:pPr>
      <w:r>
        <w:separator/>
      </w:r>
    </w:p>
  </w:endnote>
  <w:endnote w:type="continuationSeparator" w:id="0">
    <w:p w:rsidR="00541EF0" w:rsidRDefault="00541EF0"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B25A35" w:rsidRDefault="00804B19"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EF0" w:rsidRDefault="00541EF0" w:rsidP="00DD29EF">
      <w:pPr>
        <w:spacing w:line="240" w:lineRule="auto"/>
      </w:pPr>
      <w:r>
        <w:separator/>
      </w:r>
    </w:p>
  </w:footnote>
  <w:footnote w:type="continuationSeparator" w:id="0">
    <w:p w:rsidR="00541EF0" w:rsidRDefault="00541EF0"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C5275A" w:rsidRDefault="00804B19" w:rsidP="001A468B">
    <w:pPr>
      <w:pStyle w:val="Kopfzeile"/>
      <w:tabs>
        <w:tab w:val="clear" w:pos="9072"/>
        <w:tab w:val="right" w:pos="9456"/>
      </w:tabs>
      <w:jc w:val="center"/>
      <w:rPr>
        <w:rFonts w:cs="Times New Roman"/>
        <w:b/>
        <w:bCs/>
        <w:lang w:val="en-US"/>
      </w:rPr>
    </w:pPr>
    <w:r w:rsidRPr="001A468B">
      <w:rPr>
        <w:rFonts w:cs="Times New Roman"/>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C5275A">
      <w:rPr>
        <w:rFonts w:cs="Times New Roman"/>
        <w:b/>
        <w:noProof/>
        <w:lang w:val="en-US" w:eastAsia="de-CH"/>
      </w:rPr>
      <w:tab/>
    </w:r>
    <w:r w:rsidRPr="00C5275A">
      <w:rPr>
        <w:rFonts w:cs="Times New Roman"/>
        <w:b/>
        <w:noProof/>
        <w:lang w:val="en-US" w:eastAsia="de-CH"/>
      </w:rPr>
      <w:tab/>
    </w:r>
    <w:r w:rsidRPr="00C5275A">
      <w:rPr>
        <w:rFonts w:cs="Times New Roman"/>
        <w:b/>
        <w:noProof/>
        <w:lang w:val="en-US" w:eastAsia="de-CH"/>
      </w:rPr>
      <w:tab/>
    </w:r>
    <w:r w:rsidRPr="00C5275A">
      <w:rPr>
        <w:rFonts w:cs="Times New Roman"/>
        <w:b/>
        <w:bCs/>
        <w:lang w:val="en-US"/>
      </w:rPr>
      <w:t>BTX80</w:t>
    </w:r>
    <w:r w:rsidR="00DE4CC2" w:rsidRPr="00C5275A">
      <w:rPr>
        <w:rFonts w:cs="Times New Roman"/>
        <w:b/>
        <w:bCs/>
        <w:lang w:val="en-US"/>
      </w:rPr>
      <w:t>81 – Software Engineering and Design</w:t>
    </w:r>
  </w:p>
  <w:p w:rsidR="00804B19" w:rsidRPr="00C5275A" w:rsidRDefault="00804B19" w:rsidP="001A468B">
    <w:pPr>
      <w:pStyle w:val="Kopfzeile"/>
      <w:tabs>
        <w:tab w:val="clear" w:pos="9072"/>
        <w:tab w:val="right" w:pos="9456"/>
      </w:tabs>
      <w:jc w:val="center"/>
      <w:rPr>
        <w:rFonts w:cs="Times New Roman"/>
        <w:b/>
        <w:bCs/>
        <w:lang w:val="en-US"/>
      </w:rPr>
    </w:pPr>
    <w:r w:rsidRPr="00C5275A">
      <w:rPr>
        <w:rFonts w:cs="Times New Roman"/>
        <w:b/>
        <w:bCs/>
        <w:lang w:val="en-US"/>
      </w:rPr>
      <w:tab/>
    </w:r>
    <w:r w:rsidRPr="00C5275A">
      <w:rPr>
        <w:rFonts w:cs="Times New Roman"/>
        <w:b/>
        <w:bCs/>
        <w:lang w:val="en-US"/>
      </w:rPr>
      <w:tab/>
    </w:r>
    <w:r w:rsidRPr="00C5275A">
      <w:rPr>
        <w:rFonts w:cs="Times New Roman"/>
        <w:b/>
        <w:bCs/>
        <w:lang w:val="en-US"/>
      </w:rPr>
      <w:tab/>
    </w:r>
    <w:r w:rsidR="00DE4CC2" w:rsidRPr="00C5275A">
      <w:rPr>
        <w:rFonts w:cs="Times New Roman"/>
        <w:b/>
        <w:bCs/>
        <w:lang w:val="en-US"/>
      </w:rPr>
      <w:t>Autoren</w:t>
    </w:r>
  </w:p>
  <w:p w:rsidR="00804B19" w:rsidRPr="00DE4CC2" w:rsidRDefault="00804B19" w:rsidP="00DE4CC2">
    <w:pPr>
      <w:pStyle w:val="Kopfzeile"/>
      <w:tabs>
        <w:tab w:val="clear" w:pos="9072"/>
        <w:tab w:val="right" w:pos="9456"/>
      </w:tabs>
      <w:jc w:val="center"/>
      <w:rPr>
        <w:rFonts w:cs="Times New Roman"/>
        <w:b/>
        <w:bCs/>
      </w:rPr>
    </w:pPr>
    <w:r w:rsidRPr="00C5275A">
      <w:rPr>
        <w:rFonts w:cs="Times New Roman"/>
        <w:b/>
        <w:bCs/>
        <w:lang w:val="en-US"/>
      </w:rPr>
      <w:tab/>
    </w:r>
    <w:r w:rsidRPr="00C5275A">
      <w:rPr>
        <w:rFonts w:cs="Times New Roman"/>
        <w:b/>
        <w:bCs/>
        <w:lang w:val="en-US"/>
      </w:rPr>
      <w:tab/>
    </w:r>
    <w:r w:rsidRPr="00C5275A">
      <w:rPr>
        <w:rFonts w:cs="Times New Roman"/>
        <w:b/>
        <w:bCs/>
        <w:lang w:val="en-US"/>
      </w:rPr>
      <w:tab/>
    </w:r>
    <w:r w:rsidR="00DE4CC2" w:rsidRPr="00DE4CC2">
      <w:rPr>
        <w:rFonts w:cs="Times New Roman"/>
        <w:b/>
        <w:bCs/>
      </w:rPr>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2"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3"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4"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5"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6" w15:restartNumberingAfterBreak="0">
    <w:nsid w:val="016B09FD"/>
    <w:multiLevelType w:val="hybridMultilevel"/>
    <w:tmpl w:val="C206E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2AC32D6"/>
    <w:multiLevelType w:val="hybridMultilevel"/>
    <w:tmpl w:val="CEE4AD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15E7592"/>
    <w:multiLevelType w:val="hybridMultilevel"/>
    <w:tmpl w:val="57F85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7B0DAB"/>
    <w:multiLevelType w:val="hybridMultilevel"/>
    <w:tmpl w:val="3146C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846622D"/>
    <w:multiLevelType w:val="hybridMultilevel"/>
    <w:tmpl w:val="5D46D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31283F"/>
    <w:multiLevelType w:val="hybridMultilevel"/>
    <w:tmpl w:val="63728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C395A4C"/>
    <w:multiLevelType w:val="hybridMultilevel"/>
    <w:tmpl w:val="CE1E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39C62BFE"/>
    <w:multiLevelType w:val="hybridMultilevel"/>
    <w:tmpl w:val="C2ACC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15:restartNumberingAfterBreak="0">
    <w:nsid w:val="3EC54135"/>
    <w:multiLevelType w:val="hybridMultilevel"/>
    <w:tmpl w:val="88FE1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0B4713E"/>
    <w:multiLevelType w:val="hybridMultilevel"/>
    <w:tmpl w:val="3826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20029FC"/>
    <w:multiLevelType w:val="hybridMultilevel"/>
    <w:tmpl w:val="C2C6B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062BD8"/>
    <w:multiLevelType w:val="hybridMultilevel"/>
    <w:tmpl w:val="4BD0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7D31EFB"/>
    <w:multiLevelType w:val="hybridMultilevel"/>
    <w:tmpl w:val="898AD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8A76B89"/>
    <w:multiLevelType w:val="hybridMultilevel"/>
    <w:tmpl w:val="98EAB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05764DD"/>
    <w:multiLevelType w:val="hybridMultilevel"/>
    <w:tmpl w:val="909AF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0B5630A"/>
    <w:multiLevelType w:val="hybridMultilevel"/>
    <w:tmpl w:val="6FB8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FA21E24"/>
    <w:multiLevelType w:val="hybridMultilevel"/>
    <w:tmpl w:val="93FEDB46"/>
    <w:lvl w:ilvl="0" w:tplc="57FA65AA">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C41E59"/>
    <w:multiLevelType w:val="hybridMultilevel"/>
    <w:tmpl w:val="FAA8B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F4319E1"/>
    <w:multiLevelType w:val="hybridMultilevel"/>
    <w:tmpl w:val="1C1A8F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E92686"/>
    <w:multiLevelType w:val="hybridMultilevel"/>
    <w:tmpl w:val="172AE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68B0054"/>
    <w:multiLevelType w:val="hybridMultilevel"/>
    <w:tmpl w:val="734A6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6BA1F83"/>
    <w:multiLevelType w:val="hybridMultilevel"/>
    <w:tmpl w:val="4686E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DB67167"/>
    <w:multiLevelType w:val="hybridMultilevel"/>
    <w:tmpl w:val="DD8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75114A"/>
    <w:multiLevelType w:val="hybridMultilevel"/>
    <w:tmpl w:val="0DEC5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15"/>
  </w:num>
  <w:num w:numId="7">
    <w:abstractNumId w:val="13"/>
  </w:num>
  <w:num w:numId="8">
    <w:abstractNumId w:val="22"/>
  </w:num>
  <w:num w:numId="9">
    <w:abstractNumId w:val="25"/>
  </w:num>
  <w:num w:numId="10">
    <w:abstractNumId w:val="27"/>
  </w:num>
  <w:num w:numId="11">
    <w:abstractNumId w:val="9"/>
  </w:num>
  <w:num w:numId="12">
    <w:abstractNumId w:val="28"/>
  </w:num>
  <w:num w:numId="13">
    <w:abstractNumId w:val="10"/>
  </w:num>
  <w:num w:numId="14">
    <w:abstractNumId w:val="30"/>
  </w:num>
  <w:num w:numId="15">
    <w:abstractNumId w:val="17"/>
  </w:num>
  <w:num w:numId="16">
    <w:abstractNumId w:val="20"/>
  </w:num>
  <w:num w:numId="17">
    <w:abstractNumId w:val="16"/>
  </w:num>
  <w:num w:numId="18">
    <w:abstractNumId w:val="19"/>
  </w:num>
  <w:num w:numId="19">
    <w:abstractNumId w:val="21"/>
  </w:num>
  <w:num w:numId="20">
    <w:abstractNumId w:val="11"/>
  </w:num>
  <w:num w:numId="21">
    <w:abstractNumId w:val="7"/>
  </w:num>
  <w:num w:numId="22">
    <w:abstractNumId w:val="6"/>
  </w:num>
  <w:num w:numId="23">
    <w:abstractNumId w:val="18"/>
  </w:num>
  <w:num w:numId="24">
    <w:abstractNumId w:val="12"/>
  </w:num>
  <w:num w:numId="25">
    <w:abstractNumId w:val="14"/>
  </w:num>
  <w:num w:numId="26">
    <w:abstractNumId w:val="26"/>
  </w:num>
  <w:num w:numId="27">
    <w:abstractNumId w:val="29"/>
  </w:num>
  <w:num w:numId="28">
    <w:abstractNumId w:val="23"/>
  </w:num>
  <w:num w:numId="29">
    <w:abstractNumId w:val="8"/>
  </w:num>
  <w:num w:numId="30">
    <w:abstractNumId w:val="31"/>
  </w:num>
  <w:num w:numId="31">
    <w:abstractNumId w:val="0"/>
  </w:num>
  <w:num w:numId="32">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39"/>
    <w:rsid w:val="0001241B"/>
    <w:rsid w:val="00072122"/>
    <w:rsid w:val="000775CF"/>
    <w:rsid w:val="000A5968"/>
    <w:rsid w:val="000A7252"/>
    <w:rsid w:val="000D6846"/>
    <w:rsid w:val="00171DD7"/>
    <w:rsid w:val="00185280"/>
    <w:rsid w:val="001A468B"/>
    <w:rsid w:val="001B387D"/>
    <w:rsid w:val="001B6FC4"/>
    <w:rsid w:val="001B78B4"/>
    <w:rsid w:val="001C6FE4"/>
    <w:rsid w:val="001E0362"/>
    <w:rsid w:val="001F3702"/>
    <w:rsid w:val="00204C5E"/>
    <w:rsid w:val="00216A3D"/>
    <w:rsid w:val="002467D0"/>
    <w:rsid w:val="00251E1C"/>
    <w:rsid w:val="002E537E"/>
    <w:rsid w:val="002F6626"/>
    <w:rsid w:val="002F75AC"/>
    <w:rsid w:val="00316C95"/>
    <w:rsid w:val="0032540F"/>
    <w:rsid w:val="003640AC"/>
    <w:rsid w:val="003852AE"/>
    <w:rsid w:val="00395D45"/>
    <w:rsid w:val="003A6B58"/>
    <w:rsid w:val="003D2DFD"/>
    <w:rsid w:val="003E7A2B"/>
    <w:rsid w:val="00422402"/>
    <w:rsid w:val="00422CD0"/>
    <w:rsid w:val="00432180"/>
    <w:rsid w:val="00460609"/>
    <w:rsid w:val="00477A0A"/>
    <w:rsid w:val="00495E4E"/>
    <w:rsid w:val="004B355B"/>
    <w:rsid w:val="004B463D"/>
    <w:rsid w:val="004C22C2"/>
    <w:rsid w:val="00502702"/>
    <w:rsid w:val="00524383"/>
    <w:rsid w:val="00541EF0"/>
    <w:rsid w:val="005624E1"/>
    <w:rsid w:val="005924A0"/>
    <w:rsid w:val="00596FFF"/>
    <w:rsid w:val="005F5D07"/>
    <w:rsid w:val="0064197A"/>
    <w:rsid w:val="00690E09"/>
    <w:rsid w:val="00690FD1"/>
    <w:rsid w:val="006A5601"/>
    <w:rsid w:val="006B71DF"/>
    <w:rsid w:val="006D06D5"/>
    <w:rsid w:val="006D17B6"/>
    <w:rsid w:val="006E609B"/>
    <w:rsid w:val="00704369"/>
    <w:rsid w:val="00734335"/>
    <w:rsid w:val="007358A7"/>
    <w:rsid w:val="00737339"/>
    <w:rsid w:val="007461ED"/>
    <w:rsid w:val="007529EE"/>
    <w:rsid w:val="00756D15"/>
    <w:rsid w:val="0076188A"/>
    <w:rsid w:val="007C6849"/>
    <w:rsid w:val="00800E52"/>
    <w:rsid w:val="00804B19"/>
    <w:rsid w:val="00806CF5"/>
    <w:rsid w:val="00856239"/>
    <w:rsid w:val="00871E68"/>
    <w:rsid w:val="0088512F"/>
    <w:rsid w:val="0089112F"/>
    <w:rsid w:val="008D72CD"/>
    <w:rsid w:val="008E08EF"/>
    <w:rsid w:val="008E5B73"/>
    <w:rsid w:val="009632BE"/>
    <w:rsid w:val="00985F82"/>
    <w:rsid w:val="009D131E"/>
    <w:rsid w:val="009D55E8"/>
    <w:rsid w:val="009E3437"/>
    <w:rsid w:val="009F482F"/>
    <w:rsid w:val="00A046B8"/>
    <w:rsid w:val="00A2182A"/>
    <w:rsid w:val="00A52724"/>
    <w:rsid w:val="00A80C46"/>
    <w:rsid w:val="00AC19C6"/>
    <w:rsid w:val="00AC712B"/>
    <w:rsid w:val="00B04E96"/>
    <w:rsid w:val="00B10700"/>
    <w:rsid w:val="00B1690C"/>
    <w:rsid w:val="00B25A35"/>
    <w:rsid w:val="00BA722D"/>
    <w:rsid w:val="00C13F97"/>
    <w:rsid w:val="00C21954"/>
    <w:rsid w:val="00C256B8"/>
    <w:rsid w:val="00C5275A"/>
    <w:rsid w:val="00C83516"/>
    <w:rsid w:val="00CF4EB2"/>
    <w:rsid w:val="00D363BE"/>
    <w:rsid w:val="00D53CDB"/>
    <w:rsid w:val="00D70EC6"/>
    <w:rsid w:val="00DA1FF4"/>
    <w:rsid w:val="00DD17BA"/>
    <w:rsid w:val="00DD29EF"/>
    <w:rsid w:val="00DE1BD9"/>
    <w:rsid w:val="00DE4CC2"/>
    <w:rsid w:val="00E26CCD"/>
    <w:rsid w:val="00EC440E"/>
    <w:rsid w:val="00ED6423"/>
    <w:rsid w:val="00EE5979"/>
    <w:rsid w:val="00F301C7"/>
    <w:rsid w:val="00F42C19"/>
    <w:rsid w:val="00F53447"/>
    <w:rsid w:val="00F60C19"/>
    <w:rsid w:val="00F7061D"/>
    <w:rsid w:val="00F84FD3"/>
    <w:rsid w:val="00FD69E1"/>
    <w:rsid w:val="00FF7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3DB21"/>
  <w15:chartTrackingRefBased/>
  <w15:docId w15:val="{1A598D58-8394-4F5E-A43D-4FC3301D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71E68"/>
    <w:pPr>
      <w:tabs>
        <w:tab w:val="left" w:pos="5387"/>
      </w:tabs>
      <w:spacing w:after="0" w:line="244" w:lineRule="atLeast"/>
    </w:pPr>
  </w:style>
  <w:style w:type="paragraph" w:styleId="berschrift1">
    <w:name w:val="heading 1"/>
    <w:basedOn w:val="Standard"/>
    <w:next w:val="Standard"/>
    <w:link w:val="berschrift1Zchn"/>
    <w:uiPriority w:val="2"/>
    <w:qFormat/>
    <w:rsid w:val="00072122"/>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7"/>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7"/>
      </w:numPr>
      <w:tabs>
        <w:tab w:val="clear" w:pos="5387"/>
      </w:tabs>
      <w:outlineLvl w:val="3"/>
    </w:pPr>
    <w:rPr>
      <w:rFonts w:asciiTheme="majorHAnsi"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5"/>
      </w:numPr>
      <w:tabs>
        <w:tab w:val="clear" w:pos="5387"/>
      </w:tabs>
    </w:pPr>
    <w:rPr>
      <w:rFonts w:cs="Times New Roman"/>
    </w:rPr>
  </w:style>
  <w:style w:type="paragraph" w:styleId="Aufzhlungszeichen2">
    <w:name w:val="List Bullet 2"/>
    <w:basedOn w:val="Standard"/>
    <w:uiPriority w:val="3"/>
    <w:rsid w:val="00477A0A"/>
    <w:pPr>
      <w:numPr>
        <w:numId w:val="1"/>
      </w:numPr>
    </w:pPr>
  </w:style>
  <w:style w:type="paragraph" w:styleId="Aufzhlungszeichen3">
    <w:name w:val="List Bullet 3"/>
    <w:basedOn w:val="Standard"/>
    <w:uiPriority w:val="3"/>
    <w:rsid w:val="00477A0A"/>
    <w:pPr>
      <w:numPr>
        <w:numId w:val="2"/>
      </w:numPr>
    </w:pPr>
  </w:style>
  <w:style w:type="paragraph" w:styleId="Aufzhlungszeichen4">
    <w:name w:val="List Bullet 4"/>
    <w:basedOn w:val="Standard"/>
    <w:uiPriority w:val="3"/>
    <w:rsid w:val="00477A0A"/>
    <w:pPr>
      <w:numPr>
        <w:numId w:val="3"/>
      </w:numPr>
    </w:pPr>
  </w:style>
  <w:style w:type="paragraph" w:styleId="Aufzhlungszeichen5">
    <w:name w:val="List Bullet 5"/>
    <w:basedOn w:val="Standard"/>
    <w:uiPriority w:val="3"/>
    <w:rsid w:val="00477A0A"/>
    <w:pPr>
      <w:numPr>
        <w:numId w:val="4"/>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6"/>
      </w:numPr>
      <w:tabs>
        <w:tab w:val="clear" w:pos="5387"/>
      </w:tabs>
      <w:jc w:val="both"/>
    </w:pPr>
    <w:rPr>
      <w:rFont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qFormat/>
    <w:rsid w:val="00737339"/>
    <w:pPr>
      <w:tabs>
        <w:tab w:val="clear" w:pos="5387"/>
      </w:tabs>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2.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2.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4.xml><?xml version="1.0" encoding="utf-8"?>
<ds:datastoreItem xmlns:ds="http://schemas.openxmlformats.org/officeDocument/2006/customXml" ds:itemID="{C3997F06-D3F4-4536-9A98-B4DE31F9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4</Pages>
  <Words>357</Words>
  <Characters>2251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Selvasingham Sugeelan</cp:lastModifiedBy>
  <cp:revision>14</cp:revision>
  <dcterms:created xsi:type="dcterms:W3CDTF">2019-10-28T16:45:00Z</dcterms:created>
  <dcterms:modified xsi:type="dcterms:W3CDTF">2019-10-29T17:59:00Z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