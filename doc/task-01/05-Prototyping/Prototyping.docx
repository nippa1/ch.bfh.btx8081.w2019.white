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690FD1" w:rsidRDefault="0044394F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>Prototype</w:t>
      </w:r>
      <w:bookmarkStart w:id="0" w:name="_GoBack"/>
      <w:bookmarkEnd w:id="0"/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Pr="00690FD1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>Task:</w:t>
      </w:r>
    </w:p>
    <w:p w:rsidR="006D06D5" w:rsidRPr="00690FD1" w:rsidRDefault="00AD24F7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noProof/>
        </w:rPr>
        <w:drawing>
          <wp:inline distT="0" distB="0" distL="0" distR="0" wp14:anchorId="403B7078" wp14:editId="38C00163">
            <wp:extent cx="6004560" cy="11868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79" w:rsidRDefault="00AD24F7" w:rsidP="00AD24F7">
      <w:pPr>
        <w:pStyle w:val="berschrift1"/>
      </w:pPr>
      <w:r>
        <w:t>Top 3 Storyboards</w:t>
      </w:r>
    </w:p>
    <w:p w:rsidR="00AD24F7" w:rsidRDefault="00010B43" w:rsidP="00010B43">
      <w:pPr>
        <w:pStyle w:val="berschrift2"/>
      </w:pPr>
      <w:r>
        <w:t>Storyboard [erstes Storyboard]</w:t>
      </w:r>
    </w:p>
    <w:p w:rsidR="00010B43" w:rsidRDefault="00010B43" w:rsidP="00010B43">
      <w:pPr>
        <w:pStyle w:val="berschrift2"/>
      </w:pPr>
      <w:r>
        <w:t>Storyboard [</w:t>
      </w:r>
      <w:r>
        <w:t>zweites</w:t>
      </w:r>
      <w:r>
        <w:t xml:space="preserve"> Storyboard]</w:t>
      </w:r>
    </w:p>
    <w:p w:rsidR="00010B43" w:rsidRDefault="00010B43" w:rsidP="00010B43">
      <w:pPr>
        <w:pStyle w:val="berschrift2"/>
      </w:pPr>
      <w:r>
        <w:t>Storyboard [</w:t>
      </w:r>
      <w:r>
        <w:t>drittes</w:t>
      </w:r>
      <w:r>
        <w:t xml:space="preserve"> Storyboard]</w:t>
      </w:r>
    </w:p>
    <w:p w:rsidR="00AD24F7" w:rsidRDefault="00AD24F7" w:rsidP="00AD24F7">
      <w:pPr>
        <w:pStyle w:val="berschrift1"/>
      </w:pPr>
      <w:r>
        <w:t>UI Design «</w:t>
      </w:r>
      <w:proofErr w:type="spellStart"/>
      <w:r>
        <w:t>look</w:t>
      </w:r>
      <w:proofErr w:type="spellEnd"/>
      <w:r>
        <w:t xml:space="preserve"> and </w:t>
      </w:r>
      <w:proofErr w:type="spellStart"/>
      <w:r>
        <w:t>feel</w:t>
      </w:r>
      <w:proofErr w:type="spellEnd"/>
      <w:r>
        <w:t>»</w:t>
      </w:r>
    </w:p>
    <w:p w:rsidR="00010B43" w:rsidRDefault="00010B43" w:rsidP="00010B43">
      <w:pPr>
        <w:pStyle w:val="berschrift2"/>
      </w:pPr>
      <w:r>
        <w:t>Design</w:t>
      </w:r>
      <w:r>
        <w:t xml:space="preserve"> [</w:t>
      </w:r>
      <w:r>
        <w:t>zum ersten Storyboard</w:t>
      </w:r>
      <w:r>
        <w:t>]</w:t>
      </w:r>
    </w:p>
    <w:p w:rsidR="00010B43" w:rsidRDefault="00010B43" w:rsidP="00010B43">
      <w:pPr>
        <w:pStyle w:val="berschrift2"/>
      </w:pPr>
      <w:r>
        <w:t xml:space="preserve">Design [zum </w:t>
      </w:r>
      <w:r>
        <w:t>zweiten</w:t>
      </w:r>
      <w:r>
        <w:t xml:space="preserve"> Storyboard]</w:t>
      </w:r>
    </w:p>
    <w:p w:rsidR="00010B43" w:rsidRDefault="00010B43" w:rsidP="00010B43">
      <w:pPr>
        <w:pStyle w:val="berschrift2"/>
      </w:pPr>
      <w:r>
        <w:t xml:space="preserve">Design [zum </w:t>
      </w:r>
      <w:r>
        <w:t>dritten</w:t>
      </w:r>
      <w:r>
        <w:t xml:space="preserve"> Storyboard]</w:t>
      </w:r>
    </w:p>
    <w:p w:rsidR="00AD24F7" w:rsidRPr="00AD24F7" w:rsidRDefault="00AD24F7" w:rsidP="00AD24F7"/>
    <w:p w:rsidR="00AD24F7" w:rsidRDefault="00AD24F7" w:rsidP="00AD24F7">
      <w:pPr>
        <w:pStyle w:val="berschrift1"/>
      </w:pPr>
      <w:r>
        <w:t xml:space="preserve">Final </w:t>
      </w:r>
      <w:proofErr w:type="spellStart"/>
      <w:r>
        <w:t>Prototypes</w:t>
      </w:r>
      <w:proofErr w:type="spellEnd"/>
      <w:r>
        <w:t xml:space="preserve"> mit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010B43" w:rsidRDefault="00010B43" w:rsidP="00010B43">
      <w:pPr>
        <w:pStyle w:val="berschrift2"/>
      </w:pPr>
      <w:r>
        <w:t>Prototyp</w:t>
      </w:r>
      <w:r>
        <w:t xml:space="preserve"> [zum ersten Storyboard]</w:t>
      </w:r>
    </w:p>
    <w:p w:rsidR="00010B43" w:rsidRDefault="00010B43" w:rsidP="00010B43">
      <w:pPr>
        <w:pStyle w:val="berschrift2"/>
      </w:pPr>
      <w:r>
        <w:t>Prototyp</w:t>
      </w:r>
      <w:r>
        <w:t xml:space="preserve"> [zum zweiten Storyboard]</w:t>
      </w:r>
    </w:p>
    <w:p w:rsidR="00010B43" w:rsidRDefault="00010B43" w:rsidP="00010B43">
      <w:pPr>
        <w:pStyle w:val="berschrift2"/>
      </w:pPr>
      <w:r>
        <w:t>Prototyp</w:t>
      </w:r>
      <w:r>
        <w:t xml:space="preserve"> [zum dritten Storyboard]</w:t>
      </w:r>
    </w:p>
    <w:p w:rsidR="00010B43" w:rsidRPr="00010B43" w:rsidRDefault="00010B43" w:rsidP="00010B43"/>
    <w:p w:rsidR="00AD24F7" w:rsidRPr="00AD24F7" w:rsidRDefault="00AD24F7" w:rsidP="00AD24F7"/>
    <w:p w:rsidR="00AD24F7" w:rsidRPr="00AD24F7" w:rsidRDefault="00AD24F7" w:rsidP="00AD24F7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</w:p>
    <w:sectPr w:rsidR="00AD24F7" w:rsidRPr="00AD24F7" w:rsidSect="00ED6423">
      <w:headerReference w:type="default" r:id="rId12"/>
      <w:footerReference w:type="default" r:id="rId13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49D" w:rsidRDefault="0035349D" w:rsidP="00DD29EF">
      <w:pPr>
        <w:spacing w:line="240" w:lineRule="auto"/>
      </w:pPr>
      <w:r>
        <w:separator/>
      </w:r>
    </w:p>
  </w:endnote>
  <w:endnote w:type="continuationSeparator" w:id="0">
    <w:p w:rsidR="0035349D" w:rsidRDefault="0035349D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49D" w:rsidRDefault="0035349D" w:rsidP="00DD29EF">
      <w:pPr>
        <w:spacing w:line="240" w:lineRule="auto"/>
      </w:pPr>
      <w:r>
        <w:separator/>
      </w:r>
    </w:p>
  </w:footnote>
  <w:footnote w:type="continuationSeparator" w:id="0">
    <w:p w:rsidR="0035349D" w:rsidRDefault="0035349D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C5275A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  <w:lang w:val="en-US"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275A">
      <w:rPr>
        <w:rFonts w:cs="Times New Roman"/>
        <w:b/>
        <w:noProof/>
        <w:lang w:val="en-US" w:eastAsia="de-CH"/>
      </w:rPr>
      <w:tab/>
    </w:r>
    <w:r w:rsidRPr="00C5275A">
      <w:rPr>
        <w:rFonts w:cs="Times New Roman"/>
        <w:b/>
        <w:noProof/>
        <w:lang w:val="en-US" w:eastAsia="de-CH"/>
      </w:rPr>
      <w:tab/>
    </w:r>
    <w:r w:rsidRPr="00C5275A">
      <w:rPr>
        <w:rFonts w:cs="Times New Roman"/>
        <w:b/>
        <w:noProof/>
        <w:lang w:val="en-US" w:eastAsia="de-CH"/>
      </w:rPr>
      <w:tab/>
    </w:r>
    <w:r w:rsidRPr="00C5275A">
      <w:rPr>
        <w:rFonts w:cs="Times New Roman"/>
        <w:b/>
        <w:bCs/>
        <w:lang w:val="en-US"/>
      </w:rPr>
      <w:t>BTX80</w:t>
    </w:r>
    <w:r w:rsidR="00DE4CC2" w:rsidRPr="00C5275A">
      <w:rPr>
        <w:rFonts w:cs="Times New Roman"/>
        <w:b/>
        <w:bCs/>
        <w:lang w:val="en-US"/>
      </w:rPr>
      <w:t>81 – Software Engineering and Design</w:t>
    </w:r>
  </w:p>
  <w:p w:rsidR="00804B19" w:rsidRPr="00C5275A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  <w:lang w:val="en-US"/>
      </w:rPr>
    </w:pPr>
    <w:r w:rsidRPr="00C5275A">
      <w:rPr>
        <w:rFonts w:cs="Times New Roman"/>
        <w:b/>
        <w:bCs/>
        <w:lang w:val="en-US"/>
      </w:rPr>
      <w:tab/>
    </w:r>
    <w:r w:rsidRPr="00C5275A">
      <w:rPr>
        <w:rFonts w:cs="Times New Roman"/>
        <w:b/>
        <w:bCs/>
        <w:lang w:val="en-US"/>
      </w:rPr>
      <w:tab/>
    </w:r>
    <w:r w:rsidRPr="00C5275A">
      <w:rPr>
        <w:rFonts w:cs="Times New Roman"/>
        <w:b/>
        <w:bCs/>
        <w:lang w:val="en-US"/>
      </w:rPr>
      <w:tab/>
    </w:r>
    <w:r w:rsidR="00DE4CC2" w:rsidRPr="00C5275A">
      <w:rPr>
        <w:rFonts w:cs="Times New Roman"/>
        <w:b/>
        <w:bCs/>
        <w:lang w:val="en-US"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C5275A">
      <w:rPr>
        <w:rFonts w:cs="Times New Roman"/>
        <w:b/>
        <w:bCs/>
        <w:lang w:val="en-US"/>
      </w:rPr>
      <w:tab/>
    </w:r>
    <w:r w:rsidRPr="00C5275A">
      <w:rPr>
        <w:rFonts w:cs="Times New Roman"/>
        <w:b/>
        <w:bCs/>
        <w:lang w:val="en-US"/>
      </w:rPr>
      <w:tab/>
    </w:r>
    <w:r w:rsidRPr="00C5275A">
      <w:rPr>
        <w:rFonts w:cs="Times New Roman"/>
        <w:b/>
        <w:bCs/>
        <w:lang w:val="en-US"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21E24"/>
    <w:multiLevelType w:val="hybridMultilevel"/>
    <w:tmpl w:val="93FEDB46"/>
    <w:lvl w:ilvl="0" w:tplc="57FA65A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15"/>
  </w:num>
  <w:num w:numId="7">
    <w:abstractNumId w:val="13"/>
  </w:num>
  <w:num w:numId="8">
    <w:abstractNumId w:val="22"/>
  </w:num>
  <w:num w:numId="9">
    <w:abstractNumId w:val="25"/>
  </w:num>
  <w:num w:numId="10">
    <w:abstractNumId w:val="27"/>
  </w:num>
  <w:num w:numId="11">
    <w:abstractNumId w:val="9"/>
  </w:num>
  <w:num w:numId="12">
    <w:abstractNumId w:val="28"/>
  </w:num>
  <w:num w:numId="13">
    <w:abstractNumId w:val="10"/>
  </w:num>
  <w:num w:numId="14">
    <w:abstractNumId w:val="30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1"/>
  </w:num>
  <w:num w:numId="21">
    <w:abstractNumId w:val="7"/>
  </w:num>
  <w:num w:numId="22">
    <w:abstractNumId w:val="6"/>
  </w:num>
  <w:num w:numId="23">
    <w:abstractNumId w:val="18"/>
  </w:num>
  <w:num w:numId="24">
    <w:abstractNumId w:val="12"/>
  </w:num>
  <w:num w:numId="25">
    <w:abstractNumId w:val="14"/>
  </w:num>
  <w:num w:numId="26">
    <w:abstractNumId w:val="26"/>
  </w:num>
  <w:num w:numId="27">
    <w:abstractNumId w:val="29"/>
  </w:num>
  <w:num w:numId="28">
    <w:abstractNumId w:val="23"/>
  </w:num>
  <w:num w:numId="29">
    <w:abstractNumId w:val="8"/>
  </w:num>
  <w:num w:numId="30">
    <w:abstractNumId w:val="31"/>
  </w:num>
  <w:num w:numId="31">
    <w:abstractNumId w:val="0"/>
  </w:num>
  <w:num w:numId="32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0B43"/>
    <w:rsid w:val="0001241B"/>
    <w:rsid w:val="00072122"/>
    <w:rsid w:val="000775CF"/>
    <w:rsid w:val="000A5968"/>
    <w:rsid w:val="000A7252"/>
    <w:rsid w:val="000D6846"/>
    <w:rsid w:val="00171DD7"/>
    <w:rsid w:val="001A468B"/>
    <w:rsid w:val="001B387D"/>
    <w:rsid w:val="001B6FC4"/>
    <w:rsid w:val="001B78B4"/>
    <w:rsid w:val="001C6FE4"/>
    <w:rsid w:val="001E0362"/>
    <w:rsid w:val="001F3702"/>
    <w:rsid w:val="00204C5E"/>
    <w:rsid w:val="00216A3D"/>
    <w:rsid w:val="002467D0"/>
    <w:rsid w:val="00251E1C"/>
    <w:rsid w:val="002E537E"/>
    <w:rsid w:val="002F6626"/>
    <w:rsid w:val="002F75AC"/>
    <w:rsid w:val="00316C95"/>
    <w:rsid w:val="0032540F"/>
    <w:rsid w:val="0035349D"/>
    <w:rsid w:val="003640AC"/>
    <w:rsid w:val="003852AE"/>
    <w:rsid w:val="00395D45"/>
    <w:rsid w:val="003A6B58"/>
    <w:rsid w:val="003D2DFD"/>
    <w:rsid w:val="003E7A2B"/>
    <w:rsid w:val="00422402"/>
    <w:rsid w:val="00422CD0"/>
    <w:rsid w:val="00432180"/>
    <w:rsid w:val="0044394F"/>
    <w:rsid w:val="00460609"/>
    <w:rsid w:val="00477A0A"/>
    <w:rsid w:val="00495E4E"/>
    <w:rsid w:val="004B355B"/>
    <w:rsid w:val="004B463D"/>
    <w:rsid w:val="004C22C2"/>
    <w:rsid w:val="00502702"/>
    <w:rsid w:val="00524383"/>
    <w:rsid w:val="005624E1"/>
    <w:rsid w:val="005924A0"/>
    <w:rsid w:val="00596FFF"/>
    <w:rsid w:val="005F5D07"/>
    <w:rsid w:val="0064197A"/>
    <w:rsid w:val="00690E09"/>
    <w:rsid w:val="00690FD1"/>
    <w:rsid w:val="006A5601"/>
    <w:rsid w:val="006B71DF"/>
    <w:rsid w:val="006D06D5"/>
    <w:rsid w:val="006D17B6"/>
    <w:rsid w:val="006E609B"/>
    <w:rsid w:val="00704369"/>
    <w:rsid w:val="00734335"/>
    <w:rsid w:val="007358A7"/>
    <w:rsid w:val="00737339"/>
    <w:rsid w:val="007461ED"/>
    <w:rsid w:val="007529EE"/>
    <w:rsid w:val="00756D15"/>
    <w:rsid w:val="0076188A"/>
    <w:rsid w:val="007C6849"/>
    <w:rsid w:val="00800E52"/>
    <w:rsid w:val="00804B19"/>
    <w:rsid w:val="00806CF5"/>
    <w:rsid w:val="00856239"/>
    <w:rsid w:val="00871E68"/>
    <w:rsid w:val="0089112F"/>
    <w:rsid w:val="008D72CD"/>
    <w:rsid w:val="008E08EF"/>
    <w:rsid w:val="008E5B73"/>
    <w:rsid w:val="009632BE"/>
    <w:rsid w:val="009D131E"/>
    <w:rsid w:val="009D55E8"/>
    <w:rsid w:val="009E3437"/>
    <w:rsid w:val="009F482F"/>
    <w:rsid w:val="00A046B8"/>
    <w:rsid w:val="00A2182A"/>
    <w:rsid w:val="00A52724"/>
    <w:rsid w:val="00A80C46"/>
    <w:rsid w:val="00AC19C6"/>
    <w:rsid w:val="00AC712B"/>
    <w:rsid w:val="00AD24F7"/>
    <w:rsid w:val="00B04E96"/>
    <w:rsid w:val="00B10700"/>
    <w:rsid w:val="00B1690C"/>
    <w:rsid w:val="00B25A35"/>
    <w:rsid w:val="00BA722D"/>
    <w:rsid w:val="00C13F97"/>
    <w:rsid w:val="00C21954"/>
    <w:rsid w:val="00C256B8"/>
    <w:rsid w:val="00C5275A"/>
    <w:rsid w:val="00C83516"/>
    <w:rsid w:val="00CF4EB2"/>
    <w:rsid w:val="00D363BE"/>
    <w:rsid w:val="00D53CDB"/>
    <w:rsid w:val="00D70EC6"/>
    <w:rsid w:val="00DA1FF4"/>
    <w:rsid w:val="00DD17BA"/>
    <w:rsid w:val="00DD29EF"/>
    <w:rsid w:val="00DE1BD9"/>
    <w:rsid w:val="00DE4CC2"/>
    <w:rsid w:val="00E26CCD"/>
    <w:rsid w:val="00EC440E"/>
    <w:rsid w:val="00ED6423"/>
    <w:rsid w:val="00EE5979"/>
    <w:rsid w:val="00F301C7"/>
    <w:rsid w:val="00F42C1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E760B8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3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A0D713-2CD7-4EFD-BAD9-30185955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Marko Miletic</cp:lastModifiedBy>
  <cp:revision>15</cp:revision>
  <dcterms:created xsi:type="dcterms:W3CDTF">2019-10-28T16:45:00Z</dcterms:created>
  <dcterms:modified xsi:type="dcterms:W3CDTF">2019-10-29T13:49:00Z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