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BD5E8E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Titel des Dokuments</w:t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bookmarkStart w:id="0" w:name="_GoBack"/>
      <w:bookmarkEnd w:id="0"/>
    </w:p>
    <w:sectPr w:rsidR="006D06D5" w:rsidRPr="006D06D5" w:rsidSect="00ED6423">
      <w:headerReference w:type="default" r:id="rId11"/>
      <w:footerReference w:type="default" r:id="rId12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106" w:rsidRDefault="00AA0106" w:rsidP="00DD29EF">
      <w:pPr>
        <w:spacing w:line="240" w:lineRule="auto"/>
      </w:pPr>
      <w:r>
        <w:separator/>
      </w:r>
    </w:p>
  </w:endnote>
  <w:endnote w:type="continuationSeparator" w:id="0">
    <w:p w:rsidR="00AA0106" w:rsidRDefault="00AA0106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106" w:rsidRDefault="00AA0106" w:rsidP="00DD29EF">
      <w:pPr>
        <w:spacing w:line="240" w:lineRule="auto"/>
      </w:pPr>
      <w:r>
        <w:separator/>
      </w:r>
    </w:p>
  </w:footnote>
  <w:footnote w:type="continuationSeparator" w:id="0">
    <w:p w:rsidR="00AA0106" w:rsidRDefault="00AA0106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1"/>
  </w:num>
  <w:num w:numId="9">
    <w:abstractNumId w:val="23"/>
  </w:num>
  <w:num w:numId="10">
    <w:abstractNumId w:val="25"/>
  </w:num>
  <w:num w:numId="11">
    <w:abstractNumId w:val="8"/>
  </w:num>
  <w:num w:numId="12">
    <w:abstractNumId w:val="26"/>
  </w:num>
  <w:num w:numId="13">
    <w:abstractNumId w:val="9"/>
  </w:num>
  <w:num w:numId="14">
    <w:abstractNumId w:val="28"/>
  </w:num>
  <w:num w:numId="15">
    <w:abstractNumId w:val="16"/>
  </w:num>
  <w:num w:numId="16">
    <w:abstractNumId w:val="19"/>
  </w:num>
  <w:num w:numId="17">
    <w:abstractNumId w:val="15"/>
  </w:num>
  <w:num w:numId="18">
    <w:abstractNumId w:val="18"/>
  </w:num>
  <w:num w:numId="19">
    <w:abstractNumId w:val="20"/>
  </w:num>
  <w:num w:numId="20">
    <w:abstractNumId w:val="10"/>
  </w:num>
  <w:num w:numId="21">
    <w:abstractNumId w:val="6"/>
  </w:num>
  <w:num w:numId="22">
    <w:abstractNumId w:val="5"/>
  </w:num>
  <w:num w:numId="23">
    <w:abstractNumId w:val="17"/>
  </w:num>
  <w:num w:numId="24">
    <w:abstractNumId w:val="11"/>
  </w:num>
  <w:num w:numId="25">
    <w:abstractNumId w:val="13"/>
  </w:num>
  <w:num w:numId="26">
    <w:abstractNumId w:val="24"/>
  </w:num>
  <w:num w:numId="27">
    <w:abstractNumId w:val="27"/>
  </w:num>
  <w:num w:numId="28">
    <w:abstractNumId w:val="22"/>
  </w:num>
  <w:num w:numId="29">
    <w:abstractNumId w:val="7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A5968"/>
    <w:rsid w:val="000A7252"/>
    <w:rsid w:val="000D6846"/>
    <w:rsid w:val="00171DD7"/>
    <w:rsid w:val="001A468B"/>
    <w:rsid w:val="001B387D"/>
    <w:rsid w:val="001B6FC4"/>
    <w:rsid w:val="001B78B4"/>
    <w:rsid w:val="001C6FE4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64197A"/>
    <w:rsid w:val="00690E09"/>
    <w:rsid w:val="00690FD1"/>
    <w:rsid w:val="006A5601"/>
    <w:rsid w:val="006B71DF"/>
    <w:rsid w:val="006D06D5"/>
    <w:rsid w:val="006D17B6"/>
    <w:rsid w:val="006E609B"/>
    <w:rsid w:val="00704369"/>
    <w:rsid w:val="00734335"/>
    <w:rsid w:val="007358A7"/>
    <w:rsid w:val="00737339"/>
    <w:rsid w:val="007461ED"/>
    <w:rsid w:val="007529EE"/>
    <w:rsid w:val="00756D15"/>
    <w:rsid w:val="0076188A"/>
    <w:rsid w:val="007C6849"/>
    <w:rsid w:val="00804B19"/>
    <w:rsid w:val="00806CF5"/>
    <w:rsid w:val="00856239"/>
    <w:rsid w:val="00871E68"/>
    <w:rsid w:val="0089112F"/>
    <w:rsid w:val="008D72CD"/>
    <w:rsid w:val="008E08EF"/>
    <w:rsid w:val="008E5B73"/>
    <w:rsid w:val="009632BE"/>
    <w:rsid w:val="009D131E"/>
    <w:rsid w:val="009D55E8"/>
    <w:rsid w:val="009E3437"/>
    <w:rsid w:val="009F482F"/>
    <w:rsid w:val="00A046B8"/>
    <w:rsid w:val="00A2182A"/>
    <w:rsid w:val="00A52724"/>
    <w:rsid w:val="00AA0106"/>
    <w:rsid w:val="00AC19C6"/>
    <w:rsid w:val="00AC712B"/>
    <w:rsid w:val="00B04E96"/>
    <w:rsid w:val="00B10700"/>
    <w:rsid w:val="00B1690C"/>
    <w:rsid w:val="00B25A35"/>
    <w:rsid w:val="00BA722D"/>
    <w:rsid w:val="00BD5E8E"/>
    <w:rsid w:val="00C13F97"/>
    <w:rsid w:val="00C21954"/>
    <w:rsid w:val="00C256B8"/>
    <w:rsid w:val="00C83516"/>
    <w:rsid w:val="00CF4EB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F301C7"/>
    <w:rsid w:val="00F42C1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E20A1E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6AB383-E7C7-415C-9F9E-83AADAC6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9</cp:revision>
  <dcterms:created xsi:type="dcterms:W3CDTF">2019-10-28T16:45:00Z</dcterms:created>
  <dcterms:modified xsi:type="dcterms:W3CDTF">2019-10-28T17:04:00Z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