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846" w:rsidRPr="00F44029" w:rsidRDefault="006D06D5" w:rsidP="006D06D5">
      <w:pPr>
        <w:pStyle w:val="Listenabsatz"/>
        <w:pBdr>
          <w:bottom w:val="single" w:sz="4" w:space="1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r w:rsidRPr="00F44029">
        <w:rPr>
          <w:rFonts w:cs="Times New Roman"/>
          <w:b/>
          <w:iCs/>
          <w:szCs w:val="24"/>
          <w:lang w:val="fr-CH"/>
        </w:rPr>
        <w:t>Scoping</w:t>
      </w:r>
      <w:proofErr w:type="spellEnd"/>
    </w:p>
    <w:p w:rsidR="006D06D5" w:rsidRPr="00F44029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</w:p>
    <w:p w:rsidR="00F44029" w:rsidRPr="00F44029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  <w:lang w:val="fr-CH"/>
        </w:rPr>
      </w:pPr>
      <w:proofErr w:type="spellStart"/>
      <w:proofErr w:type="gramStart"/>
      <w:r w:rsidRPr="00F44029">
        <w:rPr>
          <w:rFonts w:cs="Times New Roman"/>
          <w:b/>
          <w:iCs/>
          <w:szCs w:val="24"/>
          <w:lang w:val="fr-CH"/>
        </w:rPr>
        <w:t>Task</w:t>
      </w:r>
      <w:proofErr w:type="spellEnd"/>
      <w:r w:rsidRPr="00F44029">
        <w:rPr>
          <w:rFonts w:cs="Times New Roman"/>
          <w:b/>
          <w:iCs/>
          <w:szCs w:val="24"/>
          <w:lang w:val="fr-CH"/>
        </w:rPr>
        <w:t>:</w:t>
      </w:r>
      <w:proofErr w:type="gramEnd"/>
    </w:p>
    <w:p w:rsidR="006D06D5" w:rsidRPr="00690FD1" w:rsidRDefault="006D06D5" w:rsidP="006D06D5">
      <w:pPr>
        <w:pStyle w:val="Listenabsatz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noProof/>
          <w:szCs w:val="24"/>
        </w:rPr>
        <w:drawing>
          <wp:inline distT="114300" distB="114300" distL="114300" distR="114300" wp14:anchorId="7B6D7E39" wp14:editId="32903F14">
            <wp:extent cx="4189863" cy="2004695"/>
            <wp:effectExtent l="0" t="0" r="127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1"/>
                    <a:srcRect t="24819" r="26916"/>
                    <a:stretch/>
                  </pic:blipFill>
                  <pic:spPr bwMode="auto">
                    <a:xfrm>
                      <a:off x="0" y="0"/>
                      <a:ext cx="4190676" cy="200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6D06D5" w:rsidRDefault="00F31A69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Project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6D06D5" w:rsidRPr="00690FD1">
        <w:rPr>
          <w:rFonts w:cs="Times New Roman"/>
          <w:b/>
          <w:iCs/>
          <w:szCs w:val="24"/>
        </w:rPr>
        <w:t>:</w:t>
      </w:r>
    </w:p>
    <w:p w:rsidR="006C5E56" w:rsidRDefault="00F31A69" w:rsidP="00F31A69">
      <w:r>
        <w:t>Aus den Ausgangsmaterialien (Ausgangslage_Strukturiert.docx</w:t>
      </w:r>
      <w:r w:rsidR="009C0CFE">
        <w:t xml:space="preserve"> </w:t>
      </w:r>
      <w:r w:rsidR="009C0CFE">
        <w:sym w:font="Wingdings" w:char="F0E0"/>
      </w:r>
      <w:r w:rsidR="009C0CFE">
        <w:t xml:space="preserve"> Anhang</w:t>
      </w:r>
      <w:r>
        <w:t xml:space="preserve">) ist ersichtlich, dass </w:t>
      </w:r>
      <w:r w:rsidR="009C0CFE">
        <w:t xml:space="preserve">während der </w:t>
      </w:r>
      <w:r w:rsidR="006C5E56">
        <w:t xml:space="preserve">Behandlung von psychisch </w:t>
      </w:r>
      <w:r w:rsidR="009C0CFE">
        <w:t>Erkrankten</w:t>
      </w:r>
      <w:r>
        <w:t xml:space="preserve"> </w:t>
      </w:r>
      <w:r w:rsidR="006C5E56">
        <w:t>einige</w:t>
      </w:r>
      <w:r w:rsidR="00CA329D">
        <w:t xml:space="preserve"> mögliche</w:t>
      </w:r>
      <w:r w:rsidR="006C5E56">
        <w:t xml:space="preserve"> Probleme</w:t>
      </w:r>
      <w:r w:rsidR="009C0CFE">
        <w:t xml:space="preserve"> seitens der Patienten </w:t>
      </w:r>
      <w:r w:rsidR="006C5E56">
        <w:t>zu bieten hat</w:t>
      </w:r>
      <w:r w:rsidR="009C0CFE">
        <w:t>.</w:t>
      </w:r>
    </w:p>
    <w:p w:rsidR="004155FF" w:rsidRDefault="004155FF" w:rsidP="00F31A69"/>
    <w:p w:rsidR="00143365" w:rsidRDefault="00112346" w:rsidP="00933B19">
      <w:r>
        <w:t>Um die</w:t>
      </w:r>
      <w:r w:rsidR="00CA329D">
        <w:t xml:space="preserve"> kurative</w:t>
      </w:r>
      <w:r>
        <w:t xml:space="preserve"> Behandlung </w:t>
      </w:r>
      <w:r w:rsidR="00CA329D">
        <w:t>psychisch erkrankter Patienten zu erleichtern und die Angehörigen bei der Bewältigung der Krankheit zu unterstützen, welche</w:t>
      </w:r>
      <w:r w:rsidR="006A0ED1">
        <w:t xml:space="preserve"> die beiden Teile </w:t>
      </w:r>
      <w:r w:rsidR="00CA329D">
        <w:t xml:space="preserve">als übergeordnete Ziele definiert </w:t>
      </w:r>
      <w:r w:rsidR="00632C5E">
        <w:t>sind</w:t>
      </w:r>
      <w:r w:rsidR="00CA329D">
        <w:t xml:space="preserve">, </w:t>
      </w:r>
      <w:r w:rsidR="002A6ECC">
        <w:t>soll</w:t>
      </w:r>
      <w:r w:rsidR="00CA329D">
        <w:t xml:space="preserve"> </w:t>
      </w:r>
      <w:r w:rsidR="00632C5E">
        <w:t xml:space="preserve">eine Softwarelösung </w:t>
      </w:r>
      <w:r w:rsidR="002A6ECC">
        <w:t>realisiert werden</w:t>
      </w:r>
      <w:r w:rsidR="00632C5E">
        <w:t xml:space="preserve">. </w:t>
      </w:r>
    </w:p>
    <w:p w:rsidR="00143365" w:rsidRDefault="00143365" w:rsidP="00933B19"/>
    <w:p w:rsidR="006166B0" w:rsidRDefault="00632C5E" w:rsidP="00933B19">
      <w:r>
        <w:t xml:space="preserve">Im Rahmen </w:t>
      </w:r>
      <w:r w:rsidR="00D44922">
        <w:t>dieses abgespeckten Projekts</w:t>
      </w:r>
      <w:r>
        <w:t xml:space="preserve"> soll eine </w:t>
      </w:r>
      <w:proofErr w:type="spellStart"/>
      <w:r w:rsidR="00D44922">
        <w:t>java</w:t>
      </w:r>
      <w:proofErr w:type="spellEnd"/>
      <w:r w:rsidR="00D44922">
        <w:t xml:space="preserve">-basierte Webapplikation erstellt werden. </w:t>
      </w:r>
      <w:r w:rsidR="00F31A69">
        <w:t xml:space="preserve">Dabei wird der </w:t>
      </w:r>
      <w:r w:rsidR="00B602DF">
        <w:t>Schwerpunkt</w:t>
      </w:r>
      <w:r w:rsidR="00F31A69">
        <w:t xml:space="preserve"> </w:t>
      </w:r>
      <w:r w:rsidR="00D44922">
        <w:t>gemäss</w:t>
      </w:r>
      <w:r w:rsidR="00F31A69">
        <w:t xml:space="preserve"> unserer Aufgabestellung</w:t>
      </w:r>
      <w:r w:rsidR="00444FC5">
        <w:t xml:space="preserve"> auf </w:t>
      </w:r>
      <w:r w:rsidR="00F31A69">
        <w:t xml:space="preserve">die </w:t>
      </w:r>
      <w:r w:rsidR="00B41F4A">
        <w:t xml:space="preserve">Zielgruppe </w:t>
      </w:r>
      <w:r w:rsidR="00444FC5">
        <w:t>«</w:t>
      </w:r>
      <w:r w:rsidR="00F31A69">
        <w:t>Ärzte in Kliniken</w:t>
      </w:r>
      <w:r w:rsidR="00444FC5">
        <w:t>»</w:t>
      </w:r>
      <w:r w:rsidR="00D44922">
        <w:t xml:space="preserve"> </w:t>
      </w:r>
      <w:r w:rsidR="00F31A69">
        <w:t>gesetzt</w:t>
      </w:r>
      <w:r w:rsidR="00B602DF">
        <w:t xml:space="preserve"> mit Fokus auf Patienten mit Suchtproblemen</w:t>
      </w:r>
      <w:r w:rsidR="00F31A69">
        <w:t>.</w:t>
      </w:r>
    </w:p>
    <w:p w:rsidR="006166B0" w:rsidRDefault="006166B0" w:rsidP="00933B19"/>
    <w:p w:rsidR="006166B0" w:rsidRDefault="002A6ECC" w:rsidP="00933B19">
      <w:r>
        <w:t>Mit der Frage: «</w:t>
      </w:r>
      <w:r w:rsidR="006166B0">
        <w:t xml:space="preserve">Wie können wir die Arbeit eines Arztes bei der Behandlung eines Patienten, welcher mit einer Sucht zu kämpfen hat, </w:t>
      </w:r>
      <w:r>
        <w:t xml:space="preserve">bestmöglich </w:t>
      </w:r>
      <w:r w:rsidR="006166B0">
        <w:t>unterstützen?</w:t>
      </w:r>
      <w:r>
        <w:t>» versuchen wir in diesem Dokument vorerst eine Applikation zu konzipieren.</w:t>
      </w:r>
    </w:p>
    <w:p w:rsidR="003A403F" w:rsidRDefault="003A403F" w:rsidP="00933B19">
      <w:r>
        <w:t xml:space="preserve">Im Groben soll für den Arzt eine intuitiv bedienbare Applikation mit administrativen Funktionen </w:t>
      </w:r>
      <w:r w:rsidR="00C60BCF">
        <w:t xml:space="preserve">(in der Ambulanten Bereich) </w:t>
      </w:r>
      <w:r>
        <w:t>zur Verfügung gestellt werden.</w:t>
      </w:r>
      <w:r w:rsidR="004E53D8">
        <w:t xml:space="preserve"> Dazu gehören</w:t>
      </w:r>
    </w:p>
    <w:p w:rsidR="004D08F4" w:rsidRDefault="004E53D8" w:rsidP="004E53D8">
      <w:pPr>
        <w:pStyle w:val="Listenabsatz"/>
        <w:numPr>
          <w:ilvl w:val="0"/>
          <w:numId w:val="31"/>
        </w:numPr>
      </w:pPr>
      <w:r>
        <w:t>Termin</w:t>
      </w:r>
    </w:p>
    <w:p w:rsidR="004E53D8" w:rsidRDefault="004E53D8" w:rsidP="004E53D8">
      <w:pPr>
        <w:pStyle w:val="Listenabsatz"/>
        <w:numPr>
          <w:ilvl w:val="0"/>
          <w:numId w:val="31"/>
        </w:numPr>
      </w:pPr>
      <w:r>
        <w:t>Medikamenten Verordnung</w:t>
      </w:r>
    </w:p>
    <w:p w:rsidR="00AB00C3" w:rsidRDefault="00AB00C3" w:rsidP="004E53D8">
      <w:pPr>
        <w:pStyle w:val="Listenabsatz"/>
        <w:numPr>
          <w:ilvl w:val="0"/>
          <w:numId w:val="31"/>
        </w:numPr>
      </w:pPr>
      <w:r>
        <w:t>Anbindung zu</w:t>
      </w:r>
    </w:p>
    <w:p w:rsidR="00AB00C3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hospINDEX</w:t>
      </w:r>
      <w:proofErr w:type="spellEnd"/>
    </w:p>
    <w:p w:rsidR="004E53D8" w:rsidRDefault="00AB00C3" w:rsidP="00AB00C3">
      <w:pPr>
        <w:pStyle w:val="Listenabsatz"/>
        <w:numPr>
          <w:ilvl w:val="1"/>
          <w:numId w:val="31"/>
        </w:numPr>
      </w:pPr>
      <w:proofErr w:type="spellStart"/>
      <w:r>
        <w:t>compendium</w:t>
      </w:r>
      <w:proofErr w:type="spellEnd"/>
    </w:p>
    <w:p w:rsidR="004D08F4" w:rsidRDefault="00AB00C3" w:rsidP="004D08F4">
      <w:pPr>
        <w:pStyle w:val="Listenabsatz"/>
        <w:numPr>
          <w:ilvl w:val="1"/>
          <w:numId w:val="31"/>
        </w:numPr>
      </w:pPr>
      <w:r>
        <w:t>KIS (</w:t>
      </w:r>
      <w:proofErr w:type="spellStart"/>
      <w:r>
        <w:t>PolyPoint</w:t>
      </w:r>
      <w:proofErr w:type="spellEnd"/>
      <w:r>
        <w:t>)</w:t>
      </w:r>
    </w:p>
    <w:p w:rsidR="00275D59" w:rsidRDefault="00275D59" w:rsidP="004D08F4">
      <w:pPr>
        <w:pStyle w:val="Listenabsatz"/>
        <w:numPr>
          <w:ilvl w:val="1"/>
          <w:numId w:val="31"/>
        </w:numPr>
      </w:pPr>
      <w:r>
        <w:t>TARPSY</w:t>
      </w:r>
    </w:p>
    <w:p w:rsidR="00AB00C3" w:rsidRDefault="00275D59" w:rsidP="004D08F4">
      <w:pPr>
        <w:pStyle w:val="Listenabsatz"/>
        <w:numPr>
          <w:ilvl w:val="0"/>
          <w:numId w:val="31"/>
        </w:numPr>
      </w:pPr>
      <w:r>
        <w:t>Workflow für FFE/FU (Papierdruck mit Vorausgefüllten Daten)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Gefahren Notiz</w:t>
      </w:r>
    </w:p>
    <w:p w:rsidR="00275D59" w:rsidRDefault="00275D59" w:rsidP="004D08F4">
      <w:pPr>
        <w:pStyle w:val="Listenabsatz"/>
        <w:numPr>
          <w:ilvl w:val="0"/>
          <w:numId w:val="31"/>
        </w:numPr>
      </w:pPr>
      <w:r>
        <w:t>Notfallkontakte</w:t>
      </w:r>
    </w:p>
    <w:p w:rsidR="00AB5F4C" w:rsidRDefault="00AB5F4C" w:rsidP="004D08F4">
      <w:pPr>
        <w:pStyle w:val="Listenabsatz"/>
        <w:numPr>
          <w:ilvl w:val="0"/>
          <w:numId w:val="31"/>
        </w:numPr>
      </w:pPr>
      <w:proofErr w:type="spellStart"/>
      <w:r>
        <w:t>Somato</w:t>
      </w:r>
      <w:proofErr w:type="spellEnd"/>
      <w:r w:rsidR="004728EE">
        <w:t>-S</w:t>
      </w:r>
      <w:r>
        <w:t>tatus</w:t>
      </w:r>
      <w:r w:rsidR="004728EE">
        <w:t xml:space="preserve"> / Psychostatus</w:t>
      </w:r>
    </w:p>
    <w:p w:rsidR="002A6ECC" w:rsidRDefault="002A6ECC" w:rsidP="00933B19"/>
    <w:p w:rsidR="001C6FE4" w:rsidRPr="00690FD1" w:rsidRDefault="001C6FE4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</w:p>
    <w:p w:rsidR="00933B19" w:rsidRDefault="00F31A69" w:rsidP="00933B19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t xml:space="preserve">Out </w:t>
      </w:r>
      <w:proofErr w:type="spellStart"/>
      <w:r>
        <w:rPr>
          <w:rFonts w:cs="Times New Roman"/>
          <w:b/>
          <w:iCs/>
          <w:szCs w:val="24"/>
        </w:rPr>
        <w:t>of</w:t>
      </w:r>
      <w:proofErr w:type="spellEnd"/>
      <w:r>
        <w:rPr>
          <w:rFonts w:cs="Times New Roman"/>
          <w:b/>
          <w:iCs/>
          <w:szCs w:val="24"/>
        </w:rPr>
        <w:t xml:space="preserve"> </w:t>
      </w:r>
      <w:proofErr w:type="spellStart"/>
      <w:r>
        <w:rPr>
          <w:rFonts w:cs="Times New Roman"/>
          <w:b/>
          <w:iCs/>
          <w:szCs w:val="24"/>
        </w:rPr>
        <w:t>scope</w:t>
      </w:r>
      <w:proofErr w:type="spellEnd"/>
      <w:r w:rsidR="001C6FE4" w:rsidRPr="00690FD1">
        <w:rPr>
          <w:rFonts w:cs="Times New Roman"/>
          <w:b/>
          <w:iCs/>
          <w:szCs w:val="24"/>
        </w:rPr>
        <w:t>:</w:t>
      </w:r>
    </w:p>
    <w:p w:rsidR="00933B19" w:rsidRDefault="00AF6FA9" w:rsidP="00933B19">
      <w:r>
        <w:t xml:space="preserve">Nicht-Bestandteil dieses Projektes sind folgende </w:t>
      </w:r>
      <w:r w:rsidR="00884740">
        <w:t>Objekte</w:t>
      </w:r>
      <w:r>
        <w:t>:</w:t>
      </w:r>
    </w:p>
    <w:p w:rsidR="00AF6FA9" w:rsidRDefault="00587C98" w:rsidP="00AF6FA9">
      <w:pPr>
        <w:pStyle w:val="Listenabsatz"/>
        <w:numPr>
          <w:ilvl w:val="0"/>
          <w:numId w:val="31"/>
        </w:numPr>
      </w:pPr>
      <w:r>
        <w:t>Komplette</w:t>
      </w:r>
      <w:r w:rsidR="00884740">
        <w:t>s PMS Produkt</w:t>
      </w:r>
      <w:r>
        <w:t xml:space="preserve"> </w:t>
      </w:r>
    </w:p>
    <w:p w:rsidR="00587C98" w:rsidRDefault="00587C98" w:rsidP="00AF6FA9">
      <w:pPr>
        <w:pStyle w:val="Listenabsatz"/>
        <w:numPr>
          <w:ilvl w:val="0"/>
          <w:numId w:val="31"/>
        </w:numPr>
      </w:pPr>
      <w:r>
        <w:t xml:space="preserve">Anbindung ans </w:t>
      </w:r>
      <w:proofErr w:type="spellStart"/>
      <w:r>
        <w:t>ePD</w:t>
      </w:r>
      <w:proofErr w:type="spellEnd"/>
    </w:p>
    <w:p w:rsidR="00587C98" w:rsidRDefault="00275D59" w:rsidP="00AF6FA9">
      <w:pPr>
        <w:pStyle w:val="Listenabsatz"/>
        <w:numPr>
          <w:ilvl w:val="0"/>
          <w:numId w:val="31"/>
        </w:numPr>
      </w:pPr>
      <w:r>
        <w:t>Bericht Generierung</w:t>
      </w:r>
    </w:p>
    <w:p w:rsidR="00275D59" w:rsidRDefault="00275D59" w:rsidP="00AF6FA9">
      <w:pPr>
        <w:pStyle w:val="Listenabsatz"/>
        <w:numPr>
          <w:ilvl w:val="0"/>
          <w:numId w:val="31"/>
        </w:numPr>
      </w:pPr>
      <w:r>
        <w:t>Allgemein alles was bereits in einem KIS integriert ist</w:t>
      </w:r>
    </w:p>
    <w:p w:rsidR="00A8388C" w:rsidRDefault="00A8388C" w:rsidP="00AF6FA9">
      <w:pPr>
        <w:pStyle w:val="Listenabsatz"/>
        <w:numPr>
          <w:ilvl w:val="0"/>
          <w:numId w:val="31"/>
        </w:numPr>
      </w:pPr>
      <w:r>
        <w:t>Zeit- und Budgetplan</w:t>
      </w:r>
    </w:p>
    <w:p w:rsidR="0008504F" w:rsidRDefault="0008504F" w:rsidP="00AF6FA9">
      <w:pPr>
        <w:pStyle w:val="Listenabsatz"/>
        <w:numPr>
          <w:ilvl w:val="0"/>
          <w:numId w:val="31"/>
        </w:numPr>
      </w:pPr>
      <w:r>
        <w:t>Komplexes Authentifizierungsmechanismus</w:t>
      </w:r>
    </w:p>
    <w:p w:rsidR="004E53D8" w:rsidRDefault="004E53D8" w:rsidP="00933B19"/>
    <w:p w:rsidR="00933B19" w:rsidRPr="00933B19" w:rsidRDefault="00933B19" w:rsidP="00933B19"/>
    <w:p w:rsid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r w:rsidRPr="00690FD1">
        <w:rPr>
          <w:rFonts w:cs="Times New Roman"/>
          <w:b/>
          <w:iCs/>
          <w:szCs w:val="24"/>
        </w:rPr>
        <w:t xml:space="preserve">Project </w:t>
      </w:r>
      <w:proofErr w:type="spellStart"/>
      <w:r w:rsidRPr="00690FD1">
        <w:rPr>
          <w:rFonts w:cs="Times New Roman"/>
          <w:b/>
          <w:iCs/>
          <w:szCs w:val="24"/>
        </w:rPr>
        <w:t>restrictions</w:t>
      </w:r>
      <w:proofErr w:type="spellEnd"/>
      <w:r w:rsidRPr="00690FD1">
        <w:rPr>
          <w:rFonts w:cs="Times New Roman"/>
          <w:b/>
          <w:iCs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10"/>
        <w:gridCol w:w="3260"/>
        <w:gridCol w:w="3786"/>
      </w:tblGrid>
      <w:tr w:rsidR="00A3106E" w:rsidTr="00862C9A">
        <w:tc>
          <w:tcPr>
            <w:tcW w:w="2410" w:type="dxa"/>
          </w:tcPr>
          <w:p w:rsidR="00A3106E" w:rsidRDefault="00A3106E" w:rsidP="00A8388C">
            <w:r>
              <w:t>Projektmitarbeiter</w:t>
            </w:r>
          </w:p>
        </w:tc>
        <w:tc>
          <w:tcPr>
            <w:tcW w:w="3260" w:type="dxa"/>
          </w:tcPr>
          <w:p w:rsidR="00A3106E" w:rsidRDefault="00A3106E" w:rsidP="00A8388C">
            <w:r>
              <w:t>Beruflicher Hintergrund</w:t>
            </w:r>
          </w:p>
        </w:tc>
        <w:tc>
          <w:tcPr>
            <w:tcW w:w="3786" w:type="dxa"/>
          </w:tcPr>
          <w:p w:rsidR="00A3106E" w:rsidRDefault="00A3106E" w:rsidP="00A8388C">
            <w:proofErr w:type="spellStart"/>
            <w:r>
              <w:t>Skill</w:t>
            </w:r>
            <w:proofErr w:type="spellEnd"/>
            <w:r>
              <w:t xml:space="preserve"> Level (</w:t>
            </w:r>
            <w:proofErr w:type="spellStart"/>
            <w:r>
              <w:t>java</w:t>
            </w:r>
            <w:proofErr w:type="spellEnd"/>
            <w:r>
              <w:t>-basierte Webapplikation)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Sugeelan Selvasingham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Janahan Sellathurai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Systemtechnik</w:t>
            </w:r>
          </w:p>
        </w:tc>
        <w:tc>
          <w:tcPr>
            <w:tcW w:w="3786" w:type="dxa"/>
          </w:tcPr>
          <w:p w:rsidR="00A3106E" w:rsidRDefault="00A3106E" w:rsidP="00A8388C">
            <w:r>
              <w:t>1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Alain Nippel</w:t>
            </w:r>
          </w:p>
        </w:tc>
        <w:tc>
          <w:tcPr>
            <w:tcW w:w="3260" w:type="dxa"/>
          </w:tcPr>
          <w:p w:rsidR="00A3106E" w:rsidRDefault="00A3106E" w:rsidP="00A8388C">
            <w:r>
              <w:t>Informatiker EFZ Betriebsinformatik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David Gaupp</w:t>
            </w:r>
          </w:p>
        </w:tc>
        <w:tc>
          <w:tcPr>
            <w:tcW w:w="3260" w:type="dxa"/>
          </w:tcPr>
          <w:p w:rsidR="00A3106E" w:rsidRDefault="00A3106E" w:rsidP="00A8388C">
            <w:r>
              <w:t>Elektroniker EFZ</w:t>
            </w:r>
          </w:p>
        </w:tc>
        <w:tc>
          <w:tcPr>
            <w:tcW w:w="3786" w:type="dxa"/>
          </w:tcPr>
          <w:p w:rsidR="00A3106E" w:rsidRDefault="00A3106E" w:rsidP="00A8388C">
            <w:r>
              <w:t>2</w:t>
            </w:r>
          </w:p>
        </w:tc>
      </w:tr>
      <w:tr w:rsidR="00A3106E" w:rsidTr="00862C9A">
        <w:tc>
          <w:tcPr>
            <w:tcW w:w="2410" w:type="dxa"/>
          </w:tcPr>
          <w:p w:rsidR="00A3106E" w:rsidRDefault="00A3106E" w:rsidP="00A8388C">
            <w:r>
              <w:t>Marco Miletic</w:t>
            </w:r>
          </w:p>
        </w:tc>
        <w:tc>
          <w:tcPr>
            <w:tcW w:w="3260" w:type="dxa"/>
          </w:tcPr>
          <w:p w:rsidR="00A3106E" w:rsidRDefault="00A3106E" w:rsidP="00A8388C">
            <w:r>
              <w:t>FMS</w:t>
            </w:r>
          </w:p>
        </w:tc>
        <w:tc>
          <w:tcPr>
            <w:tcW w:w="3786" w:type="dxa"/>
          </w:tcPr>
          <w:p w:rsidR="00A3106E" w:rsidRDefault="00A3106E" w:rsidP="00A8388C">
            <w:r>
              <w:t>3</w:t>
            </w:r>
          </w:p>
        </w:tc>
      </w:tr>
      <w:tr w:rsidR="00D713AC" w:rsidTr="00862C9A">
        <w:tc>
          <w:tcPr>
            <w:tcW w:w="2410" w:type="dxa"/>
          </w:tcPr>
          <w:p w:rsidR="00D713AC" w:rsidRDefault="00D713AC" w:rsidP="00A8388C">
            <w:r>
              <w:t>Viktor Velkov</w:t>
            </w:r>
          </w:p>
        </w:tc>
        <w:tc>
          <w:tcPr>
            <w:tcW w:w="3260" w:type="dxa"/>
          </w:tcPr>
          <w:p w:rsidR="00D713AC" w:rsidRDefault="00963D1D" w:rsidP="00A8388C">
            <w:r>
              <w:t>Informatiker EFZ Systemtechnik</w:t>
            </w:r>
          </w:p>
        </w:tc>
        <w:tc>
          <w:tcPr>
            <w:tcW w:w="3786" w:type="dxa"/>
          </w:tcPr>
          <w:p w:rsidR="00D713AC" w:rsidRDefault="00963D1D" w:rsidP="00A8388C">
            <w:r>
              <w:t>1</w:t>
            </w:r>
          </w:p>
        </w:tc>
      </w:tr>
    </w:tbl>
    <w:p w:rsidR="00A8388C" w:rsidRDefault="00A8388C" w:rsidP="00A8388C"/>
    <w:p w:rsidR="00343D26" w:rsidRPr="00343D26" w:rsidRDefault="00343D26" w:rsidP="00A8388C">
      <w:pPr>
        <w:rPr>
          <w:i/>
          <w:sz w:val="19"/>
          <w:szCs w:val="19"/>
          <w:u w:val="single"/>
        </w:rPr>
      </w:pPr>
      <w:r w:rsidRPr="00343D26">
        <w:rPr>
          <w:i/>
          <w:sz w:val="19"/>
          <w:szCs w:val="19"/>
          <w:u w:val="single"/>
        </w:rPr>
        <w:t>Legenden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8"/>
        <w:gridCol w:w="4728"/>
      </w:tblGrid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3 beherrschen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Kann völlig selbstständig im Thema arbeiten; ist routiniert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2 können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Hat mind. erste Erfahrungen und kann selbstständig arbeiten</w:t>
            </w:r>
          </w:p>
        </w:tc>
      </w:tr>
      <w:tr w:rsidR="00A3106E" w:rsidRPr="00A3106E" w:rsidTr="00A3106E"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proofErr w:type="spellStart"/>
            <w:r w:rsidRPr="00A3106E">
              <w:rPr>
                <w:i/>
              </w:rPr>
              <w:t>Skill</w:t>
            </w:r>
            <w:proofErr w:type="spellEnd"/>
            <w:r w:rsidRPr="00A3106E">
              <w:rPr>
                <w:i/>
              </w:rPr>
              <w:t xml:space="preserve"> Level 1 kennen</w:t>
            </w:r>
          </w:p>
        </w:tc>
        <w:tc>
          <w:tcPr>
            <w:tcW w:w="4728" w:type="dxa"/>
          </w:tcPr>
          <w:p w:rsidR="00A3106E" w:rsidRPr="00A3106E" w:rsidRDefault="00A3106E" w:rsidP="00A8388C">
            <w:pPr>
              <w:rPr>
                <w:i/>
              </w:rPr>
            </w:pPr>
            <w:r w:rsidRPr="00A3106E">
              <w:rPr>
                <w:i/>
              </w:rPr>
              <w:t>Das Thema kann unter Anleitung gearbeitet werden</w:t>
            </w:r>
          </w:p>
        </w:tc>
      </w:tr>
    </w:tbl>
    <w:p w:rsidR="00A8388C" w:rsidRDefault="00A8388C" w:rsidP="00A8388C"/>
    <w:p w:rsidR="00A8388C" w:rsidRPr="00A8388C" w:rsidRDefault="00A8388C" w:rsidP="00A8388C"/>
    <w:p w:rsidR="00F31A69" w:rsidRDefault="00F31A69">
      <w:pPr>
        <w:tabs>
          <w:tab w:val="clear" w:pos="5387"/>
        </w:tabs>
        <w:spacing w:after="160" w:line="259" w:lineRule="auto"/>
        <w:rPr>
          <w:rFonts w:cs="Times New Roman"/>
          <w:b/>
          <w:iCs/>
          <w:szCs w:val="24"/>
        </w:rPr>
      </w:pPr>
      <w:r>
        <w:rPr>
          <w:rFonts w:cs="Times New Roman"/>
          <w:b/>
          <w:iCs/>
          <w:szCs w:val="24"/>
        </w:rPr>
        <w:br w:type="page"/>
      </w:r>
    </w:p>
    <w:p w:rsidR="00F31A69" w:rsidRDefault="00F31A69" w:rsidP="00F31A69"/>
    <w:p w:rsidR="00F31A69" w:rsidRDefault="00F31A69" w:rsidP="00F31A69">
      <w:r>
        <w:t xml:space="preserve">Ethische </w:t>
      </w:r>
      <w:proofErr w:type="spellStart"/>
      <w:r>
        <w:t>aspekte</w:t>
      </w:r>
      <w:proofErr w:type="spellEnd"/>
      <w:r>
        <w:t xml:space="preserve"> kein </w:t>
      </w:r>
      <w:proofErr w:type="spellStart"/>
      <w:r>
        <w:t>popup</w:t>
      </w:r>
      <w:proofErr w:type="spellEnd"/>
      <w:r>
        <w:t xml:space="preserve"> </w:t>
      </w:r>
    </w:p>
    <w:p w:rsidR="00F31A69" w:rsidRDefault="00F31A69" w:rsidP="00F31A69"/>
    <w:p w:rsidR="00F31A69" w:rsidRDefault="00F31A69" w:rsidP="00F31A69">
      <w:proofErr w:type="spellStart"/>
      <w:r>
        <w:t>Loginprozess</w:t>
      </w:r>
      <w:proofErr w:type="spellEnd"/>
      <w:r>
        <w:t xml:space="preserve">, Session </w:t>
      </w:r>
      <w:proofErr w:type="spellStart"/>
      <w:r>
        <w:t>time-out</w:t>
      </w:r>
      <w:proofErr w:type="spellEnd"/>
    </w:p>
    <w:p w:rsidR="00F31A69" w:rsidRDefault="00F31A69" w:rsidP="00F31A69"/>
    <w:p w:rsidR="00F31A69" w:rsidRDefault="00F31A69" w:rsidP="00F31A69">
      <w:r>
        <w:t xml:space="preserve">Zugriff </w:t>
      </w:r>
      <w:proofErr w:type="spellStart"/>
      <w:r>
        <w:t>von Aussen</w:t>
      </w:r>
      <w:proofErr w:type="spellEnd"/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Ethisch: evtl. nicht alles dokumentieren </w:t>
      </w:r>
      <w:r>
        <w:sym w:font="Wingdings" w:char="F0E0"/>
      </w:r>
      <w:r>
        <w:t xml:space="preserve"> alle Daten kann der Patient anfordern.</w:t>
      </w:r>
    </w:p>
    <w:p w:rsidR="00F31A69" w:rsidRDefault="00F31A69" w:rsidP="00F31A69"/>
    <w:p w:rsidR="00F31A69" w:rsidRDefault="00F31A69" w:rsidP="00F31A69"/>
    <w:p w:rsidR="00F31A69" w:rsidRDefault="00F31A69" w:rsidP="00F31A69">
      <w:r>
        <w:t xml:space="preserve">Reflexion </w:t>
      </w:r>
      <w:r>
        <w:sym w:font="Wingdings" w:char="F0E0"/>
      </w:r>
      <w:r>
        <w:t xml:space="preserve"> Patienten -&gt; Ziele setzen, </w:t>
      </w:r>
    </w:p>
    <w:p w:rsidR="006D06D5" w:rsidRPr="006D06D5" w:rsidRDefault="006D06D5" w:rsidP="00A52724">
      <w:pPr>
        <w:pStyle w:val="Listenabsatz"/>
        <w:tabs>
          <w:tab w:val="left" w:pos="142"/>
        </w:tabs>
        <w:ind w:left="0"/>
        <w:rPr>
          <w:rFonts w:cs="Times New Roman"/>
          <w:b/>
          <w:iCs/>
          <w:szCs w:val="24"/>
        </w:rPr>
      </w:pPr>
      <w:bookmarkStart w:id="0" w:name="_GoBack"/>
      <w:bookmarkEnd w:id="0"/>
    </w:p>
    <w:sectPr w:rsidR="006D06D5" w:rsidRPr="006D06D5" w:rsidSect="00ED6423">
      <w:headerReference w:type="default" r:id="rId12"/>
      <w:footerReference w:type="default" r:id="rId13"/>
      <w:pgSz w:w="11906" w:h="16838" w:code="9"/>
      <w:pgMar w:top="2268" w:right="1004" w:bottom="1077" w:left="1446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C0" w:rsidRDefault="001E42C0" w:rsidP="00DD29EF">
      <w:pPr>
        <w:spacing w:line="240" w:lineRule="auto"/>
      </w:pPr>
      <w:r>
        <w:separator/>
      </w:r>
    </w:p>
  </w:endnote>
  <w:endnote w:type="continuationSeparator" w:id="0">
    <w:p w:rsidR="001E42C0" w:rsidRDefault="001E42C0" w:rsidP="00DD29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B25A35" w:rsidRDefault="00804B19" w:rsidP="0001241B">
    <w:pPr>
      <w:pStyle w:val="Fuzeile"/>
      <w:tabs>
        <w:tab w:val="clear" w:pos="9072"/>
        <w:tab w:val="right" w:pos="9456"/>
      </w:tabs>
      <w:rPr>
        <w:sz w:val="16"/>
      </w:rPr>
    </w:pPr>
    <w:r>
      <w:rPr>
        <w:color w:val="697D91"/>
        <w:sz w:val="16"/>
      </w:rPr>
      <w:t>Berner Fachhochschule</w:t>
    </w:r>
    <w:r>
      <w:rPr>
        <w:color w:val="697D91"/>
        <w:sz w:val="16"/>
      </w:rPr>
      <w:tab/>
    </w:r>
    <w:r w:rsidRPr="00B25A35">
      <w:rPr>
        <w:color w:val="697D91"/>
        <w:sz w:val="16"/>
      </w:rPr>
      <w:tab/>
    </w:r>
    <w:r>
      <w:rPr>
        <w:color w:val="697D91"/>
        <w:sz w:val="16"/>
      </w:rPr>
      <w:tab/>
    </w:r>
    <w:r w:rsidRPr="00B25A35">
      <w:rPr>
        <w:color w:val="697D91"/>
        <w:sz w:val="16"/>
      </w:rPr>
      <w:t xml:space="preserve">Seite </w:t>
    </w:r>
    <w:r w:rsidRPr="00B25A35">
      <w:rPr>
        <w:color w:val="697D91"/>
        <w:sz w:val="16"/>
      </w:rPr>
      <w:fldChar w:fldCharType="begin"/>
    </w:r>
    <w:r w:rsidRPr="00B25A35">
      <w:rPr>
        <w:color w:val="697D91"/>
        <w:sz w:val="16"/>
      </w:rPr>
      <w:instrText xml:space="preserve"> PAGE   \* MERGEFORMAT </w:instrText>
    </w:r>
    <w:r w:rsidRPr="00B25A35">
      <w:rPr>
        <w:color w:val="697D91"/>
        <w:sz w:val="16"/>
      </w:rPr>
      <w:fldChar w:fldCharType="separate"/>
    </w:r>
    <w:r>
      <w:rPr>
        <w:noProof/>
        <w:color w:val="697D91"/>
        <w:sz w:val="16"/>
      </w:rPr>
      <w:t>1</w:t>
    </w:r>
    <w:r w:rsidRPr="00B25A35">
      <w:rPr>
        <w:color w:val="697D91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C0" w:rsidRDefault="001E42C0" w:rsidP="00DD29EF">
      <w:pPr>
        <w:spacing w:line="240" w:lineRule="auto"/>
      </w:pPr>
      <w:r>
        <w:separator/>
      </w:r>
    </w:p>
  </w:footnote>
  <w:footnote w:type="continuationSeparator" w:id="0">
    <w:p w:rsidR="001E42C0" w:rsidRDefault="001E42C0" w:rsidP="00DD29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61312" behindDoc="0" locked="1" layoutInCell="1" allowOverlap="1" wp14:anchorId="03D4F827" wp14:editId="1C409243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3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drawing>
        <wp:anchor distT="0" distB="0" distL="114300" distR="114300" simplePos="0" relativeHeight="251659264" behindDoc="0" locked="1" layoutInCell="1" allowOverlap="1" wp14:anchorId="45287745" wp14:editId="3C745B46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11200" cy="756000"/>
          <wp:effectExtent l="0" t="0" r="0" b="6350"/>
          <wp:wrapNone/>
          <wp:docPr id="3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200" cy="75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1A468B">
      <w:rPr>
        <w:rFonts w:cs="Times New Roman"/>
        <w:b/>
        <w:noProof/>
        <w:lang w:eastAsia="de-CH"/>
      </w:rPr>
      <w:tab/>
    </w:r>
    <w:r w:rsidRPr="00DE4CC2">
      <w:rPr>
        <w:rFonts w:cs="Times New Roman"/>
        <w:b/>
        <w:bCs/>
      </w:rPr>
      <w:t>BTX80</w:t>
    </w:r>
    <w:r w:rsidR="00DE4CC2" w:rsidRPr="00DE4CC2">
      <w:rPr>
        <w:rFonts w:cs="Times New Roman"/>
        <w:b/>
        <w:bCs/>
      </w:rPr>
      <w:t>81 – Software Engineering and Design</w:t>
    </w:r>
  </w:p>
  <w:p w:rsidR="00804B19" w:rsidRPr="00DE4CC2" w:rsidRDefault="00804B19" w:rsidP="001A468B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Autoren</w:t>
    </w:r>
  </w:p>
  <w:p w:rsidR="00804B19" w:rsidRPr="00DE4CC2" w:rsidRDefault="00804B19" w:rsidP="00DE4CC2">
    <w:pPr>
      <w:pStyle w:val="Kopfzeile"/>
      <w:tabs>
        <w:tab w:val="clear" w:pos="9072"/>
        <w:tab w:val="right" w:pos="9456"/>
      </w:tabs>
      <w:jc w:val="center"/>
      <w:rPr>
        <w:rFonts w:cs="Times New Roman"/>
        <w:b/>
        <w:bCs/>
      </w:rPr>
    </w:pP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Pr="00DE4CC2">
      <w:rPr>
        <w:rFonts w:cs="Times New Roman"/>
        <w:b/>
        <w:bCs/>
      </w:rPr>
      <w:tab/>
    </w:r>
    <w:r w:rsidR="00DE4CC2" w:rsidRPr="00DE4CC2">
      <w:rPr>
        <w:rFonts w:cs="Times New Roman"/>
        <w:b/>
        <w:bCs/>
      </w:rPr>
      <w:t>Datum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1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2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3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4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016B09FD"/>
    <w:multiLevelType w:val="hybridMultilevel"/>
    <w:tmpl w:val="C206ED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AC32D6"/>
    <w:multiLevelType w:val="hybridMultilevel"/>
    <w:tmpl w:val="CEE4AD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E7592"/>
    <w:multiLevelType w:val="hybridMultilevel"/>
    <w:tmpl w:val="57F85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B0DAB"/>
    <w:multiLevelType w:val="hybridMultilevel"/>
    <w:tmpl w:val="3146C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6622D"/>
    <w:multiLevelType w:val="hybridMultilevel"/>
    <w:tmpl w:val="5D46D2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1283F"/>
    <w:multiLevelType w:val="hybridMultilevel"/>
    <w:tmpl w:val="63728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95A4C"/>
    <w:multiLevelType w:val="hybridMultilevel"/>
    <w:tmpl w:val="CE1E12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80646"/>
    <w:multiLevelType w:val="multilevel"/>
    <w:tmpl w:val="74623C70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39C62BFE"/>
    <w:multiLevelType w:val="hybridMultilevel"/>
    <w:tmpl w:val="C2ACCC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15" w15:restartNumberingAfterBreak="0">
    <w:nsid w:val="3C6F40A2"/>
    <w:multiLevelType w:val="hybridMultilevel"/>
    <w:tmpl w:val="EF1A76EA"/>
    <w:lvl w:ilvl="0" w:tplc="454C08D4">
      <w:numFmt w:val="bullet"/>
      <w:lvlText w:val=""/>
      <w:lvlJc w:val="left"/>
      <w:pPr>
        <w:ind w:left="720" w:hanging="360"/>
      </w:pPr>
      <w:rPr>
        <w:rFonts w:ascii="Symbol" w:eastAsia="Lucida Sans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54135"/>
    <w:multiLevelType w:val="hybridMultilevel"/>
    <w:tmpl w:val="88FE11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4713E"/>
    <w:multiLevelType w:val="hybridMultilevel"/>
    <w:tmpl w:val="38268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9FC"/>
    <w:multiLevelType w:val="hybridMultilevel"/>
    <w:tmpl w:val="C2C6B5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62BD8"/>
    <w:multiLevelType w:val="hybridMultilevel"/>
    <w:tmpl w:val="4BD0B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31EFB"/>
    <w:multiLevelType w:val="hybridMultilevel"/>
    <w:tmpl w:val="898AD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76B89"/>
    <w:multiLevelType w:val="hybridMultilevel"/>
    <w:tmpl w:val="98EAB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764DD"/>
    <w:multiLevelType w:val="hybridMultilevel"/>
    <w:tmpl w:val="909AF6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5630A"/>
    <w:multiLevelType w:val="hybridMultilevel"/>
    <w:tmpl w:val="6FB84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1E59"/>
    <w:multiLevelType w:val="hybridMultilevel"/>
    <w:tmpl w:val="FAA8BC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19E1"/>
    <w:multiLevelType w:val="hybridMultilevel"/>
    <w:tmpl w:val="1C1A8F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92686"/>
    <w:multiLevelType w:val="hybridMultilevel"/>
    <w:tmpl w:val="172AEE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8B0054"/>
    <w:multiLevelType w:val="hybridMultilevel"/>
    <w:tmpl w:val="734A6B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A1F83"/>
    <w:multiLevelType w:val="hybridMultilevel"/>
    <w:tmpl w:val="4686E0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67167"/>
    <w:multiLevelType w:val="hybridMultilevel"/>
    <w:tmpl w:val="DD84BF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75114A"/>
    <w:multiLevelType w:val="hybridMultilevel"/>
    <w:tmpl w:val="0DEC5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14"/>
  </w:num>
  <w:num w:numId="7">
    <w:abstractNumId w:val="12"/>
  </w:num>
  <w:num w:numId="8">
    <w:abstractNumId w:val="22"/>
  </w:num>
  <w:num w:numId="9">
    <w:abstractNumId w:val="24"/>
  </w:num>
  <w:num w:numId="10">
    <w:abstractNumId w:val="26"/>
  </w:num>
  <w:num w:numId="11">
    <w:abstractNumId w:val="8"/>
  </w:num>
  <w:num w:numId="12">
    <w:abstractNumId w:val="27"/>
  </w:num>
  <w:num w:numId="13">
    <w:abstractNumId w:val="9"/>
  </w:num>
  <w:num w:numId="14">
    <w:abstractNumId w:val="29"/>
  </w:num>
  <w:num w:numId="15">
    <w:abstractNumId w:val="17"/>
  </w:num>
  <w:num w:numId="16">
    <w:abstractNumId w:val="20"/>
  </w:num>
  <w:num w:numId="17">
    <w:abstractNumId w:val="16"/>
  </w:num>
  <w:num w:numId="18">
    <w:abstractNumId w:val="19"/>
  </w:num>
  <w:num w:numId="19">
    <w:abstractNumId w:val="21"/>
  </w:num>
  <w:num w:numId="20">
    <w:abstractNumId w:val="10"/>
  </w:num>
  <w:num w:numId="21">
    <w:abstractNumId w:val="6"/>
  </w:num>
  <w:num w:numId="22">
    <w:abstractNumId w:val="5"/>
  </w:num>
  <w:num w:numId="23">
    <w:abstractNumId w:val="18"/>
  </w:num>
  <w:num w:numId="24">
    <w:abstractNumId w:val="11"/>
  </w:num>
  <w:num w:numId="25">
    <w:abstractNumId w:val="13"/>
  </w:num>
  <w:num w:numId="26">
    <w:abstractNumId w:val="25"/>
  </w:num>
  <w:num w:numId="27">
    <w:abstractNumId w:val="28"/>
  </w:num>
  <w:num w:numId="28">
    <w:abstractNumId w:val="23"/>
  </w:num>
  <w:num w:numId="29">
    <w:abstractNumId w:val="7"/>
  </w:num>
  <w:num w:numId="30">
    <w:abstractNumId w:val="30"/>
  </w:num>
  <w:num w:numId="31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39"/>
    <w:rsid w:val="0001241B"/>
    <w:rsid w:val="00072122"/>
    <w:rsid w:val="000775CF"/>
    <w:rsid w:val="0008504F"/>
    <w:rsid w:val="00090398"/>
    <w:rsid w:val="000A5968"/>
    <w:rsid w:val="000A7252"/>
    <w:rsid w:val="000D6846"/>
    <w:rsid w:val="00112346"/>
    <w:rsid w:val="00143365"/>
    <w:rsid w:val="00171DD7"/>
    <w:rsid w:val="001A468B"/>
    <w:rsid w:val="001B387D"/>
    <w:rsid w:val="001B6FC4"/>
    <w:rsid w:val="001B78B4"/>
    <w:rsid w:val="001C6FE4"/>
    <w:rsid w:val="001E0362"/>
    <w:rsid w:val="001E42C0"/>
    <w:rsid w:val="001F3702"/>
    <w:rsid w:val="00204C5E"/>
    <w:rsid w:val="00216A3D"/>
    <w:rsid w:val="002467D0"/>
    <w:rsid w:val="00251E1C"/>
    <w:rsid w:val="00275D59"/>
    <w:rsid w:val="002A6ECC"/>
    <w:rsid w:val="002E537E"/>
    <w:rsid w:val="002F6626"/>
    <w:rsid w:val="002F75AC"/>
    <w:rsid w:val="00316C95"/>
    <w:rsid w:val="0032540F"/>
    <w:rsid w:val="00343D26"/>
    <w:rsid w:val="003640AC"/>
    <w:rsid w:val="003852AE"/>
    <w:rsid w:val="00395D45"/>
    <w:rsid w:val="003A403F"/>
    <w:rsid w:val="003A6B58"/>
    <w:rsid w:val="003D2DFD"/>
    <w:rsid w:val="003E7A2B"/>
    <w:rsid w:val="004155FF"/>
    <w:rsid w:val="00422402"/>
    <w:rsid w:val="00432180"/>
    <w:rsid w:val="00444FC5"/>
    <w:rsid w:val="00460609"/>
    <w:rsid w:val="004728EE"/>
    <w:rsid w:val="00477A0A"/>
    <w:rsid w:val="00495E4E"/>
    <w:rsid w:val="004B355B"/>
    <w:rsid w:val="004B463D"/>
    <w:rsid w:val="004C22C2"/>
    <w:rsid w:val="004D08F4"/>
    <w:rsid w:val="004E53D8"/>
    <w:rsid w:val="00502702"/>
    <w:rsid w:val="00524383"/>
    <w:rsid w:val="005624E1"/>
    <w:rsid w:val="00587C98"/>
    <w:rsid w:val="005924A0"/>
    <w:rsid w:val="00596FFF"/>
    <w:rsid w:val="006166B0"/>
    <w:rsid w:val="00632C5E"/>
    <w:rsid w:val="0064197A"/>
    <w:rsid w:val="00690E09"/>
    <w:rsid w:val="00690FD1"/>
    <w:rsid w:val="006A0ED1"/>
    <w:rsid w:val="006A5601"/>
    <w:rsid w:val="006B71DF"/>
    <w:rsid w:val="006C5E56"/>
    <w:rsid w:val="006D06D5"/>
    <w:rsid w:val="006D17B6"/>
    <w:rsid w:val="006E609B"/>
    <w:rsid w:val="00704369"/>
    <w:rsid w:val="00734335"/>
    <w:rsid w:val="007358A7"/>
    <w:rsid w:val="00737339"/>
    <w:rsid w:val="00745985"/>
    <w:rsid w:val="007461ED"/>
    <w:rsid w:val="007529EE"/>
    <w:rsid w:val="00756D15"/>
    <w:rsid w:val="0076188A"/>
    <w:rsid w:val="007C6849"/>
    <w:rsid w:val="00804B19"/>
    <w:rsid w:val="00806CF5"/>
    <w:rsid w:val="00830643"/>
    <w:rsid w:val="00856239"/>
    <w:rsid w:val="00862C9A"/>
    <w:rsid w:val="00871E68"/>
    <w:rsid w:val="00884740"/>
    <w:rsid w:val="0089112F"/>
    <w:rsid w:val="008D72CD"/>
    <w:rsid w:val="008E08EF"/>
    <w:rsid w:val="008E4AEA"/>
    <w:rsid w:val="008E5B73"/>
    <w:rsid w:val="00932FB4"/>
    <w:rsid w:val="00933B19"/>
    <w:rsid w:val="009632BE"/>
    <w:rsid w:val="00963D1D"/>
    <w:rsid w:val="009C0CFE"/>
    <w:rsid w:val="009D131E"/>
    <w:rsid w:val="009D55E8"/>
    <w:rsid w:val="009E3437"/>
    <w:rsid w:val="009F482F"/>
    <w:rsid w:val="00A046B8"/>
    <w:rsid w:val="00A2182A"/>
    <w:rsid w:val="00A3106E"/>
    <w:rsid w:val="00A52724"/>
    <w:rsid w:val="00A8388C"/>
    <w:rsid w:val="00AB00C3"/>
    <w:rsid w:val="00AB5F4C"/>
    <w:rsid w:val="00AC19C6"/>
    <w:rsid w:val="00AC712B"/>
    <w:rsid w:val="00AF6FA9"/>
    <w:rsid w:val="00B04E96"/>
    <w:rsid w:val="00B10700"/>
    <w:rsid w:val="00B1690C"/>
    <w:rsid w:val="00B25A35"/>
    <w:rsid w:val="00B33E65"/>
    <w:rsid w:val="00B41F4A"/>
    <w:rsid w:val="00B602DF"/>
    <w:rsid w:val="00BA722D"/>
    <w:rsid w:val="00BF7CB7"/>
    <w:rsid w:val="00C13F97"/>
    <w:rsid w:val="00C21954"/>
    <w:rsid w:val="00C256B8"/>
    <w:rsid w:val="00C60BCF"/>
    <w:rsid w:val="00C83516"/>
    <w:rsid w:val="00CA329D"/>
    <w:rsid w:val="00CF4EB2"/>
    <w:rsid w:val="00D363BE"/>
    <w:rsid w:val="00D44922"/>
    <w:rsid w:val="00D53CDB"/>
    <w:rsid w:val="00D70EC6"/>
    <w:rsid w:val="00D713AC"/>
    <w:rsid w:val="00DA1FF4"/>
    <w:rsid w:val="00DD17BA"/>
    <w:rsid w:val="00DD29EF"/>
    <w:rsid w:val="00DE1BD9"/>
    <w:rsid w:val="00DE4CC2"/>
    <w:rsid w:val="00E26CCD"/>
    <w:rsid w:val="00E378AE"/>
    <w:rsid w:val="00EC440E"/>
    <w:rsid w:val="00ED6423"/>
    <w:rsid w:val="00F301C7"/>
    <w:rsid w:val="00F31A69"/>
    <w:rsid w:val="00F42C19"/>
    <w:rsid w:val="00F44029"/>
    <w:rsid w:val="00F53447"/>
    <w:rsid w:val="00F60C19"/>
    <w:rsid w:val="00F7061D"/>
    <w:rsid w:val="00F84FD3"/>
    <w:rsid w:val="00FD69E1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D108BF"/>
  <w15:chartTrackingRefBased/>
  <w15:docId w15:val="{1A598D58-8394-4F5E-A43D-4FC3301D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ucida Sans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71E68"/>
    <w:pPr>
      <w:tabs>
        <w:tab w:val="left" w:pos="5387"/>
      </w:tabs>
      <w:spacing w:after="0" w:line="244" w:lineRule="atLeast"/>
    </w:pPr>
  </w:style>
  <w:style w:type="paragraph" w:styleId="berschrift1">
    <w:name w:val="heading 1"/>
    <w:basedOn w:val="Standard"/>
    <w:next w:val="Standard"/>
    <w:link w:val="berschrift1Zchn"/>
    <w:uiPriority w:val="2"/>
    <w:qFormat/>
    <w:rsid w:val="00072122"/>
    <w:pPr>
      <w:keepNext/>
      <w:keepLines/>
      <w:numPr>
        <w:numId w:val="7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871E68"/>
    <w:pPr>
      <w:keepNext/>
      <w:keepLines/>
      <w:numPr>
        <w:ilvl w:val="1"/>
        <w:numId w:val="7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871E68"/>
    <w:pPr>
      <w:keepNext/>
      <w:numPr>
        <w:ilvl w:val="2"/>
        <w:numId w:val="7"/>
      </w:numPr>
      <w:tabs>
        <w:tab w:val="clear" w:pos="5387"/>
      </w:tabs>
      <w:outlineLvl w:val="2"/>
    </w:pPr>
    <w:rPr>
      <w:rFonts w:asciiTheme="majorHAnsi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871E68"/>
    <w:pPr>
      <w:keepNext/>
      <w:numPr>
        <w:ilvl w:val="3"/>
        <w:numId w:val="7"/>
      </w:numPr>
      <w:tabs>
        <w:tab w:val="clear" w:pos="5387"/>
      </w:tabs>
      <w:outlineLvl w:val="3"/>
    </w:pPr>
    <w:rPr>
      <w:rFonts w:asciiTheme="majorHAnsi" w:hAnsiTheme="majorHAnsi" w:cs="Times New Roman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2"/>
    <w:rsid w:val="00477A0A"/>
    <w:p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uiPriority w:val="2"/>
    <w:rsid w:val="00477A0A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link w:val="berschrift7Zchn"/>
    <w:uiPriority w:val="2"/>
    <w:semiHidden/>
    <w:qFormat/>
    <w:rsid w:val="00477A0A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unhideWhenUsed/>
    <w:rsid w:val="00477A0A"/>
    <w:pPr>
      <w:pBdr>
        <w:bottom w:val="single" w:sz="8" w:space="1" w:color="C8C8C8"/>
        <w:between w:val="single" w:sz="8" w:space="1" w:color="C8C8C8"/>
      </w:pBdr>
    </w:pPr>
  </w:style>
  <w:style w:type="paragraph" w:customStyle="1" w:styleId="Absenderzeile">
    <w:name w:val="Absenderzeile"/>
    <w:basedOn w:val="Standard"/>
    <w:rsid w:val="00871E68"/>
    <w:pPr>
      <w:spacing w:line="240" w:lineRule="auto"/>
    </w:pPr>
    <w:rPr>
      <w:sz w:val="14"/>
    </w:rPr>
  </w:style>
  <w:style w:type="paragraph" w:styleId="Aufzhlungszeichen">
    <w:name w:val="List Bullet"/>
    <w:basedOn w:val="Standard"/>
    <w:uiPriority w:val="1"/>
    <w:qFormat/>
    <w:rsid w:val="00871E68"/>
    <w:pPr>
      <w:numPr>
        <w:numId w:val="5"/>
      </w:numPr>
      <w:tabs>
        <w:tab w:val="clear" w:pos="5387"/>
      </w:tabs>
    </w:pPr>
    <w:rPr>
      <w:rFonts w:cs="Times New Roman"/>
    </w:rPr>
  </w:style>
  <w:style w:type="paragraph" w:styleId="Aufzhlungszeichen2">
    <w:name w:val="List Bullet 2"/>
    <w:basedOn w:val="Standard"/>
    <w:uiPriority w:val="3"/>
    <w:rsid w:val="00477A0A"/>
    <w:pPr>
      <w:numPr>
        <w:numId w:val="1"/>
      </w:numPr>
    </w:pPr>
  </w:style>
  <w:style w:type="paragraph" w:styleId="Aufzhlungszeichen3">
    <w:name w:val="List Bullet 3"/>
    <w:basedOn w:val="Standard"/>
    <w:uiPriority w:val="3"/>
    <w:rsid w:val="00477A0A"/>
    <w:pPr>
      <w:numPr>
        <w:numId w:val="2"/>
      </w:numPr>
    </w:pPr>
  </w:style>
  <w:style w:type="paragraph" w:styleId="Aufzhlungszeichen4">
    <w:name w:val="List Bullet 4"/>
    <w:basedOn w:val="Standard"/>
    <w:uiPriority w:val="3"/>
    <w:rsid w:val="00477A0A"/>
    <w:pPr>
      <w:numPr>
        <w:numId w:val="3"/>
      </w:numPr>
    </w:pPr>
  </w:style>
  <w:style w:type="paragraph" w:styleId="Aufzhlungszeichen5">
    <w:name w:val="List Bullet 5"/>
    <w:basedOn w:val="Standard"/>
    <w:uiPriority w:val="3"/>
    <w:rsid w:val="00477A0A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"/>
    <w:rsid w:val="00477A0A"/>
    <w:pPr>
      <w:spacing w:before="120" w:after="240"/>
    </w:pPr>
    <w:rPr>
      <w:bCs/>
      <w:sz w:val="16"/>
      <w:lang w:val="fr-FR"/>
    </w:rPr>
  </w:style>
  <w:style w:type="paragraph" w:styleId="Dokumentstruktur">
    <w:name w:val="Document Map"/>
    <w:basedOn w:val="Standard"/>
    <w:link w:val="DokumentstrukturZchn"/>
    <w:semiHidden/>
    <w:rsid w:val="00477A0A"/>
    <w:pPr>
      <w:shd w:val="clear" w:color="auto" w:fill="000080"/>
    </w:pPr>
    <w:rPr>
      <w:rFonts w:ascii="Tahoma" w:hAnsi="Tahoma" w:cs="Tahoma"/>
      <w:sz w:val="20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477A0A"/>
    <w:rPr>
      <w:rFonts w:ascii="Tahoma" w:eastAsia="Lucida Sans" w:hAnsi="Tahoma" w:cs="Tahoma"/>
      <w:sz w:val="20"/>
      <w:szCs w:val="20"/>
      <w:shd w:val="clear" w:color="auto" w:fill="000080"/>
    </w:rPr>
  </w:style>
  <w:style w:type="paragraph" w:styleId="Funotentext">
    <w:name w:val="footnote text"/>
    <w:basedOn w:val="Standard"/>
    <w:link w:val="FunotentextZchn"/>
    <w:semiHidden/>
    <w:rsid w:val="00477A0A"/>
    <w:pPr>
      <w:tabs>
        <w:tab w:val="left" w:pos="227"/>
      </w:tabs>
      <w:ind w:left="227" w:hanging="227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semiHidden/>
    <w:rsid w:val="00477A0A"/>
    <w:rPr>
      <w:rFonts w:ascii="Lucida Sans" w:eastAsia="Lucida Sans" w:hAnsi="Lucida Sans" w:cs="Times New Roman"/>
      <w:sz w:val="16"/>
      <w:szCs w:val="20"/>
    </w:rPr>
  </w:style>
  <w:style w:type="character" w:styleId="Funotenzeichen">
    <w:name w:val="footnote reference"/>
    <w:semiHidden/>
    <w:rsid w:val="00477A0A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871E6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1E68"/>
    <w:rPr>
      <w:rFonts w:eastAsiaTheme="minorHAnsi"/>
      <w:sz w:val="19"/>
      <w:szCs w:val="20"/>
      <w:lang w:val="fr-CH"/>
    </w:rPr>
  </w:style>
  <w:style w:type="paragraph" w:styleId="Untertitel">
    <w:name w:val="Subtitle"/>
    <w:basedOn w:val="Standard"/>
    <w:next w:val="Standard"/>
    <w:link w:val="UntertitelZchn"/>
    <w:uiPriority w:val="11"/>
    <w:rsid w:val="00871E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71E68"/>
    <w:rPr>
      <w:rFonts w:eastAsiaTheme="minorEastAsia"/>
      <w:color w:val="5A5A5A" w:themeColor="text1" w:themeTint="A5"/>
      <w:spacing w:val="15"/>
      <w:lang w:val="fr-CH"/>
    </w:rPr>
  </w:style>
  <w:style w:type="paragraph" w:customStyle="1" w:styleId="Inhaltsverzeichnis">
    <w:name w:val="Inhaltsverzeichnis"/>
    <w:basedOn w:val="Untertitel"/>
    <w:uiPriority w:val="4"/>
    <w:rsid w:val="00477A0A"/>
    <w:pPr>
      <w:spacing w:line="280" w:lineRule="atLeast"/>
    </w:pPr>
  </w:style>
  <w:style w:type="paragraph" w:styleId="Kopfzeile">
    <w:name w:val="header"/>
    <w:basedOn w:val="Standard"/>
    <w:link w:val="KopfzeileZchn"/>
    <w:uiPriority w:val="99"/>
    <w:unhideWhenUsed/>
    <w:rsid w:val="00871E68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871E68"/>
    <w:rPr>
      <w:rFonts w:eastAsiaTheme="minorHAnsi"/>
      <w:sz w:val="16"/>
      <w:szCs w:val="20"/>
      <w:lang w:val="fr-CH"/>
    </w:rPr>
  </w:style>
  <w:style w:type="paragraph" w:customStyle="1" w:styleId="Legende">
    <w:name w:val="Legende"/>
    <w:basedOn w:val="Standard"/>
    <w:semiHidden/>
    <w:rsid w:val="00477A0A"/>
    <w:rPr>
      <w:sz w:val="16"/>
    </w:rPr>
  </w:style>
  <w:style w:type="paragraph" w:customStyle="1" w:styleId="Nummerierung">
    <w:name w:val="Nummerierung"/>
    <w:basedOn w:val="Standard"/>
    <w:uiPriority w:val="1"/>
    <w:qFormat/>
    <w:rsid w:val="00871E68"/>
    <w:pPr>
      <w:numPr>
        <w:numId w:val="6"/>
      </w:numPr>
      <w:tabs>
        <w:tab w:val="clear" w:pos="5387"/>
      </w:tabs>
      <w:jc w:val="both"/>
    </w:pPr>
    <w:rPr>
      <w:rFonts w:cs="Times New Roman"/>
    </w:rPr>
  </w:style>
  <w:style w:type="paragraph" w:customStyle="1" w:styleId="RefFusszeile">
    <w:name w:val="Ref_Fusszeile"/>
    <w:basedOn w:val="Fuzeile"/>
    <w:uiPriority w:val="3"/>
    <w:rsid w:val="00477A0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A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7A0A"/>
    <w:rPr>
      <w:rFonts w:ascii="Tahoma" w:eastAsia="Lucida Sans" w:hAnsi="Tahoma" w:cs="Tahoma"/>
      <w:sz w:val="16"/>
      <w:szCs w:val="16"/>
    </w:rPr>
  </w:style>
  <w:style w:type="table" w:customStyle="1" w:styleId="TabelleBFH">
    <w:name w:val="Tabelle_BFH"/>
    <w:basedOn w:val="NormaleTabelle"/>
    <w:rsid w:val="00477A0A"/>
    <w:pPr>
      <w:spacing w:after="0" w:line="240" w:lineRule="atLeast"/>
    </w:pPr>
    <w:rPr>
      <w:rFonts w:ascii="Lucida Sans" w:hAnsi="Lucida Sans" w:cs="Times New Roman"/>
      <w:sz w:val="19"/>
      <w:szCs w:val="20"/>
      <w:lang w:eastAsia="de-CH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table" w:styleId="Tabellenraster">
    <w:name w:val="Table Grid"/>
    <w:basedOn w:val="NormaleTabelle"/>
    <w:uiPriority w:val="59"/>
    <w:rsid w:val="00871E68"/>
    <w:pPr>
      <w:spacing w:after="0" w:line="244" w:lineRule="atLeast"/>
    </w:pPr>
    <w:rPr>
      <w:rFonts w:eastAsiaTheme="minorHAnsi"/>
      <w:sz w:val="19"/>
      <w:szCs w:val="20"/>
    </w:rPr>
    <w:tblPr>
      <w:tblCellMar>
        <w:left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rsid w:val="00871E68"/>
    <w:pPr>
      <w:contextualSpacing/>
    </w:pPr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71E68"/>
    <w:rPr>
      <w:rFonts w:asciiTheme="majorHAnsi" w:eastAsiaTheme="majorEastAsia" w:hAnsiTheme="majorHAnsi" w:cstheme="majorBidi"/>
      <w:b/>
      <w:color w:val="4E5D6C" w:themeColor="text2" w:themeShade="BF"/>
      <w:spacing w:val="5"/>
      <w:kern w:val="28"/>
      <w:sz w:val="30"/>
      <w:szCs w:val="52"/>
      <w:lang w:val="fr-CH"/>
    </w:rPr>
  </w:style>
  <w:style w:type="character" w:customStyle="1" w:styleId="berschrift1Zchn">
    <w:name w:val="Überschrift 1 Zchn"/>
    <w:link w:val="berschrift1"/>
    <w:uiPriority w:val="2"/>
    <w:rsid w:val="00072122"/>
    <w:rPr>
      <w:rFonts w:asciiTheme="majorHAnsi" w:eastAsia="Times New Roman" w:hAnsiTheme="majorHAnsi" w:cs="Times New Roman"/>
      <w:bCs/>
      <w:sz w:val="28"/>
      <w:szCs w:val="28"/>
    </w:rPr>
  </w:style>
  <w:style w:type="character" w:customStyle="1" w:styleId="berschrift2Zchn">
    <w:name w:val="Überschrift 2 Zchn"/>
    <w:link w:val="berschrift2"/>
    <w:uiPriority w:val="2"/>
    <w:rsid w:val="00871E68"/>
    <w:rPr>
      <w:rFonts w:asciiTheme="majorHAnsi" w:eastAsia="Times New Roman" w:hAnsiTheme="majorHAnsi" w:cs="Times New Roman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871E68"/>
    <w:rPr>
      <w:rFonts w:asciiTheme="majorHAnsi" w:hAnsiTheme="majorHAnsi" w:cs="Arial"/>
      <w:bCs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871E68"/>
    <w:rPr>
      <w:rFonts w:asciiTheme="majorHAnsi" w:hAnsiTheme="majorHAnsi" w:cs="Times New Roman"/>
      <w:bCs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2"/>
    <w:rsid w:val="00DD17BA"/>
    <w:rPr>
      <w:rFonts w:ascii="Lucida Sans" w:eastAsia="Lucida Sans" w:hAnsi="Lucida Sans" w:cs="Times New Roman"/>
      <w:bCs/>
      <w:iCs/>
      <w:sz w:val="19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2"/>
    <w:rsid w:val="00DD17BA"/>
    <w:rPr>
      <w:rFonts w:ascii="Lucida Sans" w:eastAsia="Lucida Sans" w:hAnsi="Lucida Sans" w:cs="Lucida Sans"/>
      <w:bCs/>
      <w:sz w:val="19"/>
      <w:szCs w:val="19"/>
    </w:rPr>
  </w:style>
  <w:style w:type="character" w:customStyle="1" w:styleId="berschrift7Zchn">
    <w:name w:val="Überschrift 7 Zchn"/>
    <w:basedOn w:val="Absatz-Standardschriftart"/>
    <w:link w:val="berschrift7"/>
    <w:uiPriority w:val="2"/>
    <w:semiHidden/>
    <w:rsid w:val="00DD17BA"/>
    <w:rPr>
      <w:rFonts w:ascii="Lucida Sans" w:eastAsia="Lucida Sans" w:hAnsi="Lucida Sans" w:cs="Lucida Sans"/>
      <w:sz w:val="19"/>
      <w:szCs w:val="19"/>
    </w:rPr>
  </w:style>
  <w:style w:type="paragraph" w:customStyle="1" w:styleId="Verzeichnis">
    <w:name w:val="Verzeichnis"/>
    <w:basedOn w:val="Standard"/>
    <w:uiPriority w:val="2"/>
    <w:rsid w:val="00477A0A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Verzeichnis1">
    <w:name w:val="toc 1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477A0A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styleId="Zitat">
    <w:name w:val="Quote"/>
    <w:basedOn w:val="Standard"/>
    <w:next w:val="Standard"/>
    <w:link w:val="ZitatZchn"/>
    <w:uiPriority w:val="2"/>
    <w:rsid w:val="00477A0A"/>
    <w:pPr>
      <w:spacing w:before="244" w:after="244"/>
      <w:ind w:left="227" w:right="227"/>
    </w:pPr>
    <w:rPr>
      <w:i/>
    </w:rPr>
  </w:style>
  <w:style w:type="character" w:customStyle="1" w:styleId="ZitatZchn">
    <w:name w:val="Zitat Zchn"/>
    <w:basedOn w:val="Absatz-Standardschriftart"/>
    <w:link w:val="Zitat"/>
    <w:uiPriority w:val="2"/>
    <w:rsid w:val="00DD17BA"/>
    <w:rPr>
      <w:rFonts w:ascii="Lucida Sans" w:eastAsia="Lucida Sans" w:hAnsi="Lucida Sans" w:cs="Times New Roman"/>
      <w:i/>
      <w:sz w:val="19"/>
      <w:szCs w:val="20"/>
    </w:rPr>
  </w:style>
  <w:style w:type="paragraph" w:styleId="KeinLeerraum">
    <w:name w:val="No Spacing"/>
    <w:uiPriority w:val="1"/>
    <w:qFormat/>
    <w:rsid w:val="00072122"/>
    <w:pPr>
      <w:tabs>
        <w:tab w:val="left" w:pos="5387"/>
      </w:tabs>
      <w:spacing w:after="0" w:line="240" w:lineRule="auto"/>
    </w:pPr>
    <w:rPr>
      <w:rFonts w:eastAsiaTheme="minorHAnsi"/>
      <w:sz w:val="19"/>
      <w:szCs w:val="20"/>
      <w:lang w:val="fr-CH"/>
    </w:rPr>
  </w:style>
  <w:style w:type="paragraph" w:styleId="Listenabsatz">
    <w:name w:val="List Paragraph"/>
    <w:basedOn w:val="Standard"/>
    <w:uiPriority w:val="34"/>
    <w:qFormat/>
    <w:rsid w:val="00737339"/>
    <w:pPr>
      <w:tabs>
        <w:tab w:val="clear" w:pos="5387"/>
      </w:tabs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et\Desktop\Vorlage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a7c2366fb0d89faad89977c79a7f12eb">
  <xsd:schema xmlns:xsd="http://www.w3.org/2001/XMLSchema" xmlns:xs="http://www.w3.org/2001/XMLSchema" xmlns:p="http://schemas.microsoft.com/office/2006/metadata/properties" xmlns:ns2="26784ab3-7018-48f5-a0f1-aa3c4aa6b505" xmlns:ns3="2551ef7e-3b29-44d1-a8ad-ef34c26bfc60" targetNamespace="http://schemas.microsoft.com/office/2006/metadata/properties" ma:root="true" ma:fieldsID="d56c420e5a85ea99aba01efe502af070" ns2:_="" ns3:_="">
    <xsd:import namespace="26784ab3-7018-48f5-a0f1-aa3c4aa6b505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84ab3-7018-48f5-a0f1-aa3c4aa6b505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Category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4006</QMPilot_DokID>
    <BfhIntranetDepartmentText xmlns="26784ab3-7018-48f5-a0f1-aa3c4aa6b505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F9D90-2E15-4487-81B8-39AA612832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3FBF2C-9F62-4E0D-8A3D-52E1AB199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84ab3-7018-48f5-a0f1-aa3c4aa6b505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CA8C3-AF8C-4F9A-8ECF-5056060C9BBB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26784ab3-7018-48f5-a0f1-aa3c4aa6b505"/>
  </ds:schemaRefs>
</ds:datastoreItem>
</file>

<file path=customXml/itemProps4.xml><?xml version="1.0" encoding="utf-8"?>
<ds:datastoreItem xmlns:ds="http://schemas.openxmlformats.org/officeDocument/2006/customXml" ds:itemID="{AE7C9FAE-F0FC-47AC-AF50-3CCD5DB6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3</Pages>
  <Words>333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Neutral hoch (de)</vt:lpstr>
    </vt:vector>
  </TitlesOfParts>
  <Company>BFH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Neutral hoch (de)</dc:title>
  <dc:subject/>
  <dc:creator>Marko Miletic</dc:creator>
  <cp:keywords/>
  <dc:description/>
  <cp:lastModifiedBy>Selvasingham Sugeelan</cp:lastModifiedBy>
  <cp:revision>31</cp:revision>
  <dcterms:created xsi:type="dcterms:W3CDTF">2019-10-28T16:50:00Z</dcterms:created>
  <dcterms:modified xsi:type="dcterms:W3CDTF">2019-10-28T20:02:00Z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true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